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00576" w14:textId="77777777" w:rsidR="0049225C" w:rsidRPr="0053228B" w:rsidRDefault="0049225C" w:rsidP="0049225C">
      <w:pPr>
        <w:jc w:val="center"/>
        <w:rPr>
          <w:b/>
          <w:bCs/>
          <w:sz w:val="28"/>
          <w:szCs w:val="28"/>
        </w:rPr>
      </w:pPr>
      <w:r w:rsidRPr="0053228B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FEE67CB" w14:textId="77777777" w:rsidR="0049225C" w:rsidRPr="0053228B" w:rsidRDefault="0049225C" w:rsidP="0049225C">
      <w:pPr>
        <w:jc w:val="center"/>
      </w:pPr>
      <w:r w:rsidRPr="0053228B">
        <w:t>Федеральное государственное автономное образовательное учреждение высшего образования</w:t>
      </w:r>
    </w:p>
    <w:p w14:paraId="3810AE1D" w14:textId="77777777" w:rsidR="0049225C" w:rsidRPr="0053228B" w:rsidRDefault="0049225C" w:rsidP="0049225C">
      <w:pPr>
        <w:jc w:val="center"/>
        <w:rPr>
          <w:b/>
          <w:sz w:val="24"/>
          <w:szCs w:val="24"/>
        </w:rPr>
      </w:pPr>
      <w:r w:rsidRPr="0053228B">
        <w:rPr>
          <w:b/>
          <w:sz w:val="24"/>
          <w:szCs w:val="24"/>
        </w:rPr>
        <w:t>Национальный исследовательский центр университет ИТМО</w:t>
      </w:r>
    </w:p>
    <w:p w14:paraId="72F4606E" w14:textId="77777777" w:rsidR="0049225C" w:rsidRPr="0053228B" w:rsidRDefault="0049225C" w:rsidP="0049225C">
      <w:pPr>
        <w:jc w:val="center"/>
        <w:rPr>
          <w:i/>
          <w:iCs/>
          <w:sz w:val="24"/>
          <w:szCs w:val="24"/>
        </w:rPr>
      </w:pPr>
      <w:r w:rsidRPr="0053228B">
        <w:rPr>
          <w:i/>
          <w:iCs/>
          <w:sz w:val="24"/>
          <w:szCs w:val="24"/>
        </w:rPr>
        <w:t>Мегафакультет трансляционных информационных технологий</w:t>
      </w:r>
    </w:p>
    <w:p w14:paraId="24244A42" w14:textId="77777777" w:rsidR="0049225C" w:rsidRDefault="0049225C" w:rsidP="0049225C">
      <w:pPr>
        <w:jc w:val="center"/>
      </w:pPr>
      <w:r w:rsidRPr="0053228B">
        <w:rPr>
          <w:i/>
          <w:iCs/>
          <w:sz w:val="24"/>
          <w:szCs w:val="24"/>
        </w:rPr>
        <w:t>Факультет информационных технологий и программирования</w:t>
      </w:r>
    </w:p>
    <w:p w14:paraId="1F4187D7" w14:textId="77777777" w:rsidR="0049225C" w:rsidRDefault="0049225C" w:rsidP="0049225C">
      <w:pPr>
        <w:jc w:val="center"/>
      </w:pPr>
    </w:p>
    <w:p w14:paraId="30050FFC" w14:textId="77777777" w:rsidR="0049225C" w:rsidRDefault="0049225C" w:rsidP="0049225C">
      <w:pPr>
        <w:jc w:val="center"/>
      </w:pPr>
    </w:p>
    <w:p w14:paraId="4D42F7F5" w14:textId="77777777" w:rsidR="0049225C" w:rsidRDefault="0049225C" w:rsidP="0049225C">
      <w:pPr>
        <w:jc w:val="center"/>
      </w:pPr>
    </w:p>
    <w:p w14:paraId="1D2F61CD" w14:textId="77777777" w:rsidR="0049225C" w:rsidRDefault="0049225C" w:rsidP="0049225C">
      <w:pPr>
        <w:jc w:val="center"/>
        <w:rPr>
          <w:b/>
          <w:sz w:val="32"/>
          <w:szCs w:val="32"/>
        </w:rPr>
      </w:pPr>
    </w:p>
    <w:p w14:paraId="3DC7A940" w14:textId="77777777" w:rsidR="0049225C" w:rsidRPr="006045C7" w:rsidRDefault="0049225C" w:rsidP="0049225C">
      <w:pPr>
        <w:jc w:val="center"/>
        <w:rPr>
          <w:b/>
          <w:sz w:val="32"/>
          <w:szCs w:val="32"/>
        </w:rPr>
      </w:pPr>
      <w:r w:rsidRPr="006045C7">
        <w:rPr>
          <w:b/>
          <w:sz w:val="32"/>
          <w:szCs w:val="32"/>
        </w:rPr>
        <w:t>ЛАБОРАТОРНАЯ РАБОТА №1</w:t>
      </w:r>
    </w:p>
    <w:p w14:paraId="2FB4C36F" w14:textId="77777777" w:rsidR="0049225C" w:rsidRPr="009C66FD" w:rsidRDefault="0049225C" w:rsidP="0049225C">
      <w:pPr>
        <w:pStyle w:val="ab"/>
      </w:pPr>
      <w:r w:rsidRPr="006045C7">
        <w:t>По дисциплине «</w:t>
      </w:r>
      <w:r w:rsidRPr="009C66FD">
        <w:t>Введение в цифровую культуру и программирование»</w:t>
      </w:r>
    </w:p>
    <w:p w14:paraId="44BA423B" w14:textId="77777777" w:rsidR="0049225C" w:rsidRPr="009C66FD" w:rsidRDefault="0049225C" w:rsidP="0049225C">
      <w:pPr>
        <w:pStyle w:val="ab"/>
      </w:pPr>
      <w:r w:rsidRPr="009C66FD">
        <w:t>Оформление текстового документа со сложной структурой</w:t>
      </w:r>
    </w:p>
    <w:p w14:paraId="388BA128" w14:textId="77777777" w:rsidR="0049225C" w:rsidRPr="009C66FD" w:rsidRDefault="0049225C" w:rsidP="0049225C">
      <w:pPr>
        <w:pStyle w:val="ab"/>
      </w:pPr>
    </w:p>
    <w:p w14:paraId="5FB25F8F" w14:textId="77777777" w:rsidR="0049225C" w:rsidRPr="009C66FD" w:rsidRDefault="0049225C" w:rsidP="0049225C">
      <w:pPr>
        <w:jc w:val="right"/>
      </w:pPr>
    </w:p>
    <w:p w14:paraId="5908DD98" w14:textId="77777777" w:rsidR="0049225C" w:rsidRDefault="0049225C" w:rsidP="0049225C">
      <w:pPr>
        <w:jc w:val="right"/>
      </w:pPr>
    </w:p>
    <w:p w14:paraId="4429F898" w14:textId="77777777" w:rsidR="0049225C" w:rsidRDefault="0049225C" w:rsidP="0049225C">
      <w:pPr>
        <w:jc w:val="right"/>
      </w:pPr>
    </w:p>
    <w:p w14:paraId="1932BA09" w14:textId="77777777" w:rsidR="0049225C" w:rsidRDefault="0049225C" w:rsidP="0049225C">
      <w:pPr>
        <w:jc w:val="right"/>
      </w:pPr>
    </w:p>
    <w:p w14:paraId="4A17A471" w14:textId="77777777" w:rsidR="0049225C" w:rsidRDefault="0049225C" w:rsidP="0049225C">
      <w:pPr>
        <w:jc w:val="right"/>
      </w:pPr>
    </w:p>
    <w:p w14:paraId="080C4D3C" w14:textId="77777777" w:rsidR="0049225C" w:rsidRDefault="0049225C" w:rsidP="0049225C">
      <w:pPr>
        <w:jc w:val="right"/>
      </w:pPr>
    </w:p>
    <w:p w14:paraId="5AFBA387" w14:textId="77777777" w:rsidR="0049225C" w:rsidRDefault="0049225C" w:rsidP="0049225C">
      <w:pPr>
        <w:jc w:val="right"/>
      </w:pPr>
    </w:p>
    <w:p w14:paraId="02BD5CBF" w14:textId="77777777" w:rsidR="0049225C" w:rsidRDefault="0049225C" w:rsidP="0049225C">
      <w:pPr>
        <w:jc w:val="right"/>
      </w:pPr>
    </w:p>
    <w:p w14:paraId="359BB1AD" w14:textId="77777777" w:rsidR="0049225C" w:rsidRPr="0053228B" w:rsidRDefault="0049225C" w:rsidP="0049225C">
      <w:pPr>
        <w:jc w:val="right"/>
        <w:rPr>
          <w:u w:val="single"/>
        </w:rPr>
      </w:pPr>
      <w:r w:rsidRPr="006045C7">
        <w:t>Выполнил</w:t>
      </w:r>
      <w:r>
        <w:t xml:space="preserve">    </w:t>
      </w:r>
      <w:r w:rsidRPr="0053228B">
        <w:rPr>
          <w:u w:val="single"/>
        </w:rPr>
        <w:t>Чечулин Лев Олегович</w:t>
      </w:r>
    </w:p>
    <w:p w14:paraId="30FC0CB9" w14:textId="77777777" w:rsidR="0049225C" w:rsidRPr="006045C7" w:rsidRDefault="0049225C" w:rsidP="0049225C">
      <w:pPr>
        <w:jc w:val="right"/>
        <w:rPr>
          <w:sz w:val="24"/>
          <w:szCs w:val="24"/>
        </w:rPr>
      </w:pPr>
      <w:r w:rsidRPr="006045C7">
        <w:rPr>
          <w:sz w:val="24"/>
          <w:szCs w:val="24"/>
        </w:rPr>
        <w:t>Проверил</w:t>
      </w:r>
      <w:r>
        <w:rPr>
          <w:sz w:val="24"/>
          <w:szCs w:val="24"/>
        </w:rPr>
        <w:t xml:space="preserve">   </w:t>
      </w:r>
      <w:r w:rsidRPr="006045C7">
        <w:rPr>
          <w:sz w:val="24"/>
          <w:szCs w:val="24"/>
        </w:rPr>
        <w:t>__________________</w:t>
      </w:r>
    </w:p>
    <w:p w14:paraId="5080DBA4" w14:textId="77777777" w:rsidR="0049225C" w:rsidRDefault="0049225C" w:rsidP="0049225C">
      <w:pPr>
        <w:jc w:val="center"/>
      </w:pPr>
    </w:p>
    <w:p w14:paraId="7A76F286" w14:textId="77777777" w:rsidR="0049225C" w:rsidRDefault="0049225C" w:rsidP="0049225C">
      <w:pPr>
        <w:jc w:val="center"/>
      </w:pPr>
    </w:p>
    <w:p w14:paraId="4042F79D" w14:textId="77777777" w:rsidR="0049225C" w:rsidRDefault="0049225C" w:rsidP="0049225C">
      <w:pPr>
        <w:jc w:val="center"/>
      </w:pPr>
    </w:p>
    <w:p w14:paraId="64222277" w14:textId="77777777" w:rsidR="0049225C" w:rsidRDefault="0049225C" w:rsidP="0049225C">
      <w:pPr>
        <w:jc w:val="center"/>
      </w:pPr>
    </w:p>
    <w:p w14:paraId="0C9126AB" w14:textId="77777777" w:rsidR="0049225C" w:rsidRDefault="0049225C" w:rsidP="0049225C">
      <w:pPr>
        <w:jc w:val="center"/>
      </w:pPr>
    </w:p>
    <w:p w14:paraId="500157BD" w14:textId="77777777" w:rsidR="0049225C" w:rsidRDefault="0049225C" w:rsidP="0049225C">
      <w:pPr>
        <w:pStyle w:val="ab"/>
        <w:sectPr w:rsidR="0049225C" w:rsidSect="002664C4">
          <w:footerReference w:type="default" r:id="rId8"/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t>Санкт-Петербург, 2020г.</w:t>
      </w:r>
    </w:p>
    <w:p w14:paraId="37853621" w14:textId="41F0DAA9" w:rsidR="0049225C" w:rsidRDefault="0049225C" w:rsidP="0049225C">
      <w:pPr>
        <w:pStyle w:val="ab"/>
      </w:pPr>
    </w:p>
    <w:p w14:paraId="0C7A58D2" w14:textId="77777777" w:rsidR="0049225C" w:rsidRPr="006045C7" w:rsidRDefault="0049225C" w:rsidP="0049225C"/>
    <w:p w14:paraId="17F58B62" w14:textId="77777777" w:rsidR="0049225C" w:rsidRDefault="0049225C" w:rsidP="009007AA">
      <w:pPr>
        <w:pStyle w:val="21"/>
      </w:pPr>
      <w:r>
        <w:br w:type="page"/>
      </w:r>
    </w:p>
    <w:p w14:paraId="4EBCFD9A" w14:textId="6B657193" w:rsidR="00F14759" w:rsidRPr="00D60724" w:rsidRDefault="0085498F" w:rsidP="00E00AD9">
      <w:pPr>
        <w:pStyle w:val="11"/>
      </w:pPr>
      <w:r>
        <w:lastRenderedPageBreak/>
        <w:t>Культура</w:t>
      </w:r>
    </w:p>
    <w:p w14:paraId="4359D4D6" w14:textId="77777777" w:rsidR="00F14759" w:rsidRPr="003B24D8" w:rsidRDefault="00F14759" w:rsidP="003B24D8">
      <w:pPr>
        <w:pStyle w:val="a"/>
      </w:pPr>
      <w:r w:rsidRPr="003B24D8">
        <w:fldChar w:fldCharType="begin"/>
      </w:r>
      <w:r w:rsidRPr="003B24D8">
        <w:instrText xml:space="preserve"> HYPERLINK "https://tv.yandex.ru/213/program/pereryv-v-veshchanii-4913807?eventId=164504624"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03:00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Перерыв в вещании</w:t>
      </w:r>
    </w:p>
    <w:p w14:paraId="6846F20D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"https://tv.yandex.ru/213/program/novosti-kultury-4706846?eventId=164504625"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06:30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 культуры</w:t>
      </w:r>
    </w:p>
    <w:p w14:paraId="04C0D489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"https://tv.yandex.ru/213/program/peshkom-434181?eventId=164504626"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06:35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Пешком... Москва торговая</w:t>
      </w:r>
    </w:p>
    <w:p w14:paraId="74A65040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"https://tv.yandex.ru/213/program/novosti-kultury-4706846?eventId=164504627"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07:00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 культуры</w:t>
      </w:r>
    </w:p>
    <w:p w14:paraId="2B61A834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"https://tv.yandex.ru/213/program/pravila-jizni-4691384?eventId=164504628"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07:05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Правила жизни</w:t>
      </w:r>
    </w:p>
    <w:p w14:paraId="5C7E9D98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"https://tv.yandex.ru/213/program/novosti-kultury-4706846?eventId=164504629"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07:30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 культуры</w:t>
      </w:r>
    </w:p>
    <w:p w14:paraId="0070ADBC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"https://tv.yandex.ru/213/program/zagadki-drevnego-egipta-5211856?eventId=164504630"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07:35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Загадки Древнего Египта. 10-я серия</w:t>
      </w:r>
    </w:p>
    <w:p w14:paraId="7DC5ACC8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"https://tv.yandex.ru/213/program/legendy-mirovogo-kino-4298437?eventId=164504631"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08:25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Легенды мирового кино. Евгений Матвеев</w:t>
      </w:r>
    </w:p>
    <w:p w14:paraId="23826A4C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"https://tv.yandex.ru/213/program/nochnoy-zvonok-4445340?eventId=164504632"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08:55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Ночной звонок</w:t>
      </w:r>
    </w:p>
    <w:p w14:paraId="5D34AB5E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"https://tv.yandex.ru/213/program/novosti-kultury-4706846?eventId=164504633"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10:00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 культуры</w:t>
      </w:r>
    </w:p>
    <w:p w14:paraId="489F131C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"https://tv.yandex.ru/213/program/nablyudatel-4713616?eventId=164504634"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10:15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Наблюдатель</w:t>
      </w:r>
    </w:p>
    <w:p w14:paraId="19ACEA79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"https://tv.yandex.ru/213/program/hx-vek-4775172?eventId=164504635"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11:10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ХX век. "Бенефис Веры Васильевой". Режиссер Е.Гинзбург. 1974</w:t>
      </w:r>
    </w:p>
    <w:p w14:paraId="19ABDA82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"https://tv.yandex.ru/213/program/svadba-s-pridanym-106142?eventId=164504636"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12:05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Свадьба с приданым</w:t>
      </w:r>
    </w:p>
    <w:p w14:paraId="70EA69B1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"https://tv.yandex.ru/213/program/cvet-vremeni-2485516?eventId=164504637"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14:05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Цвет времени. Василий Поленов. "Московский дворик"</w:t>
      </w:r>
    </w:p>
    <w:p w14:paraId="6BE59B8B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"https://tv.yandex.ru/213/program/istoriya-semenovskogo-polka-ili-nebyvaemoe-byvaet-1078078?eventId=164504638"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14:10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История Семеновского полка, или Небываемое бываетъ</w:t>
      </w:r>
    </w:p>
    <w:p w14:paraId="628D013B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"https://tv.yandex.ru/213/program/novosti-kultury-4706846?eventId=164504639"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15:00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 культуры</w:t>
      </w:r>
    </w:p>
    <w:p w14:paraId="56751743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"https://tv.yandex.ru/213/program/novosti-podrobno-4706847?eventId=164504640"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15:05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Новости. Подробно. Кино</w:t>
      </w:r>
    </w:p>
    <w:p w14:paraId="650A5595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"https://tv.yandex.ru/213/program/bibleyskiy-syujet-3347939?eventId=164504641"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15:20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Библейский сюжет. Франциск Ассизский "Похвала творениям"</w:t>
      </w:r>
    </w:p>
    <w:p w14:paraId="588212B7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"https://tv.yandex.ru/213/program/yubiley-very-vasilevoy-2-vernik-2-5235746?eventId=164504642"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15:50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Юбилей Веры Васильевой. "2 Верник 2". Выпуск от 06.03.2020</w:t>
      </w:r>
    </w:p>
    <w:p w14:paraId="1114CB4D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"https://tv.yandex.ru/213/program/spektakl-rokovoe-vlechenie-2655239?eventId=164504644"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16:35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Спектакль "Роковое влечение"</w:t>
      </w:r>
    </w:p>
    <w:p w14:paraId="65C81420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"https://tv.yandex.ru/213/program/operedivshie-kolumba-istinnye-pervootkryvateli-ameriki-5235841?eventId=164504645"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18:35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Опередившие Колумба. Истинные первооткрыватели Америки</w:t>
      </w:r>
    </w:p>
    <w:p w14:paraId="47B8F095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"https://tv.yandex.ru/213/program/novosti-kultury-4706846?eventId=164504646"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19:30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 культуры</w:t>
      </w:r>
    </w:p>
    <w:p w14:paraId="1CF25F9E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"https://tv.yandex.ru/213/program/glavnaya-rol-4775514?eventId=164504647"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19:45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Главная роль</w:t>
      </w:r>
    </w:p>
    <w:p w14:paraId="194B01EC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"https://tv.yandex.ru/213/program/pravila-jizni-4691384?eventId=164504648"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20:05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Правила жизни</w:t>
      </w:r>
    </w:p>
    <w:p w14:paraId="6D95862F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"https://tv.yandex.ru/213/program/spokoynoy-nochi-malyshi-18637?eventId=164504649"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20:30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Спокойной ночи, малыши!</w:t>
      </w:r>
    </w:p>
    <w:p w14:paraId="1C49B5E8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"https://tv.yandex.ru/213/program/absolyutnyy-sluh-3675?eventId=164743309"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20:45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Абсолютный слух. Выпуск от 30.09.2020</w:t>
      </w:r>
    </w:p>
    <w:p w14:paraId="52D4506F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"https://tv.yandex.ru/213/program/ostrova-4965718?eventId=164743310"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21:25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Острова. Александр Островский</w:t>
      </w:r>
    </w:p>
    <w:p w14:paraId="361E9348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"https://tv.yandex.ru/213/program/pikasso-5235425?eventId=164504652"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22:10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Пикассо. 7-я серия</w:t>
      </w:r>
    </w:p>
    <w:p w14:paraId="4E050CA5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"https://tv.yandex.ru/213/program/zapechatlennoe-vremya-4019770?eventId=164504653"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23:00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Запечатленное время. Здесь делают "Москвичи"</w:t>
      </w:r>
    </w:p>
    <w:p w14:paraId="32C2E777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"https://tv.yandex.ru/213/program/novosti-kultury-4706846?eventId=164504654"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23:30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Новости культуры</w:t>
      </w:r>
    </w:p>
    <w:p w14:paraId="7A368BAE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"https://tv.yandex.ru/213/program/zagadki-drevnego-egipta-5211856?eventId=164504655"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23:50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Загадки Древнего Египта. 10-я серия</w:t>
      </w:r>
    </w:p>
    <w:p w14:paraId="19998F0B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"https://tv.yandex.ru/213/program/hx-vek-4775172?eventId=164504656"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00:35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ХX век. "Бенефис Веры Васильевой". Режиссер Е.Гинзбург. 1974</w:t>
      </w:r>
    </w:p>
    <w:p w14:paraId="33116426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"https://tv.yandex.ru/213/program/master-klass-5235972?eventId=164504657"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01:30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Мастер-класс. Захар Брон</w:t>
      </w:r>
    </w:p>
    <w:p w14:paraId="3D3BE6C3" w14:textId="77777777" w:rsidR="00F14759" w:rsidRPr="003B24D8" w:rsidRDefault="00F14759" w:rsidP="003B24D8">
      <w:pPr>
        <w:pStyle w:val="a"/>
      </w:pPr>
      <w:r w:rsidRPr="003B24D8">
        <w:fldChar w:fldCharType="end"/>
      </w:r>
      <w:r w:rsidRPr="003B24D8">
        <w:fldChar w:fldCharType="begin"/>
      </w:r>
      <w:r w:rsidRPr="003B24D8">
        <w:instrText xml:space="preserve"> HYPERLINK "https://tv.yandex.ru/213/program/dom-iskusstv-234912?eventId=164504658" </w:instrText>
      </w:r>
      <w:r w:rsidRPr="003B24D8">
        <w:fldChar w:fldCharType="separate"/>
      </w:r>
      <w:r w:rsidRPr="003B24D8">
        <w:rPr>
          <w:rStyle w:val="ac"/>
          <w:color w:val="auto"/>
          <w:u w:val="none"/>
        </w:rPr>
        <w:t>02:30</w:t>
      </w:r>
      <w:r w:rsidR="000620F3" w:rsidRPr="003B24D8">
        <w:rPr>
          <w:rStyle w:val="ac"/>
          <w:color w:val="auto"/>
          <w:u w:val="none"/>
        </w:rPr>
        <w:t xml:space="preserve"> </w:t>
      </w:r>
      <w:r w:rsidRPr="003B24D8">
        <w:t>Дом Искусств</w:t>
      </w:r>
    </w:p>
    <w:p w14:paraId="77539163" w14:textId="77777777" w:rsidR="00E00AD9" w:rsidRDefault="00F14759" w:rsidP="000E0E43">
      <w:pPr>
        <w:pStyle w:val="a"/>
      </w:pPr>
      <w:r w:rsidRPr="003B24D8">
        <w:fldChar w:fldCharType="end"/>
      </w:r>
      <w:hyperlink r:id="rId9" w:history="1">
        <w:r w:rsidRPr="00E00AD9">
          <w:rPr>
            <w:rStyle w:val="ac"/>
            <w:color w:val="auto"/>
            <w:u w:val="none"/>
          </w:rPr>
          <w:t>03:00</w:t>
        </w:r>
        <w:r w:rsidR="000620F3" w:rsidRPr="00E00AD9">
          <w:rPr>
            <w:rStyle w:val="ac"/>
            <w:color w:val="auto"/>
            <w:u w:val="none"/>
          </w:rPr>
          <w:t xml:space="preserve"> </w:t>
        </w:r>
      </w:hyperlink>
      <w:hyperlink r:id="rId10" w:history="1">
        <w:r w:rsidRPr="003B24D8">
          <w:t>Перерыв в вещании</w:t>
        </w:r>
      </w:hyperlink>
    </w:p>
    <w:p w14:paraId="19624517" w14:textId="74003C06" w:rsidR="00F14759" w:rsidRDefault="00E00AD9" w:rsidP="00E00AD9">
      <w:pPr>
        <w:pStyle w:val="11"/>
      </w:pPr>
      <w:r>
        <w:lastRenderedPageBreak/>
        <w:t>Россия 24</w:t>
      </w:r>
    </w:p>
    <w:p w14:paraId="6A013375" w14:textId="77777777" w:rsidR="00F14759" w:rsidRPr="00D60724" w:rsidRDefault="00F14759" w:rsidP="00D60724">
      <w:pPr>
        <w:pStyle w:val="a"/>
        <w:numPr>
          <w:ilvl w:val="0"/>
          <w:numId w:val="14"/>
        </w:numPr>
      </w:pPr>
      <w:r w:rsidRPr="00D60724">
        <w:t>05:00</w:t>
      </w:r>
      <w:r w:rsidR="000620F3" w:rsidRPr="00D60724">
        <w:t xml:space="preserve"> </w:t>
      </w:r>
      <w:r w:rsidRPr="00D60724">
        <w:t>Вести</w:t>
      </w:r>
    </w:p>
    <w:p w14:paraId="4B2000DF" w14:textId="77777777" w:rsidR="00F14759" w:rsidRPr="00D60724" w:rsidRDefault="00F14759" w:rsidP="00D60724">
      <w:pPr>
        <w:pStyle w:val="a"/>
      </w:pPr>
      <w:r w:rsidRPr="00D60724">
        <w:t>05:25</w:t>
      </w:r>
      <w:r w:rsidR="000620F3" w:rsidRPr="00D60724">
        <w:t xml:space="preserve"> </w:t>
      </w:r>
      <w:r w:rsidRPr="00D60724">
        <w:t>День в истории</w:t>
      </w:r>
    </w:p>
    <w:p w14:paraId="25CE3E09" w14:textId="77777777" w:rsidR="00F14759" w:rsidRPr="00D60724" w:rsidRDefault="00F14759" w:rsidP="0085498F">
      <w:pPr>
        <w:pStyle w:val="a"/>
      </w:pPr>
      <w:r w:rsidRPr="00D60724">
        <w:t>05:35</w:t>
      </w:r>
      <w:r w:rsidR="000620F3" w:rsidRPr="00D60724">
        <w:t xml:space="preserve"> </w:t>
      </w:r>
      <w:r w:rsidRPr="00D60724">
        <w:t>Вести</w:t>
      </w:r>
    </w:p>
    <w:p w14:paraId="742E9CA2" w14:textId="77777777" w:rsidR="00F14759" w:rsidRPr="00D60724" w:rsidRDefault="00F14759" w:rsidP="00D60724">
      <w:pPr>
        <w:pStyle w:val="a"/>
      </w:pPr>
      <w:r w:rsidRPr="00D60724">
        <w:t>06:50</w:t>
      </w:r>
      <w:r w:rsidR="000620F3" w:rsidRPr="00D60724">
        <w:t xml:space="preserve"> </w:t>
      </w:r>
      <w:r w:rsidRPr="00D60724">
        <w:t>Погода 24</w:t>
      </w:r>
    </w:p>
    <w:p w14:paraId="3B3BE9FD" w14:textId="77777777" w:rsidR="00F14759" w:rsidRPr="00D60724" w:rsidRDefault="00F14759" w:rsidP="00D60724">
      <w:pPr>
        <w:pStyle w:val="a"/>
      </w:pPr>
      <w:r w:rsidRPr="00D60724">
        <w:t>07:00</w:t>
      </w:r>
      <w:r w:rsidR="000620F3" w:rsidRPr="00D60724">
        <w:t xml:space="preserve"> </w:t>
      </w:r>
      <w:r w:rsidRPr="00D60724">
        <w:t>Вести</w:t>
      </w:r>
    </w:p>
    <w:p w14:paraId="048C618F" w14:textId="77777777" w:rsidR="00F14759" w:rsidRPr="00D60724" w:rsidRDefault="00F14759" w:rsidP="00D60724">
      <w:pPr>
        <w:pStyle w:val="a"/>
      </w:pPr>
      <w:r w:rsidRPr="00D60724">
        <w:t>07:45</w:t>
      </w:r>
      <w:r w:rsidR="000620F3" w:rsidRPr="00D60724">
        <w:t xml:space="preserve"> </w:t>
      </w:r>
      <w:r w:rsidRPr="00D60724">
        <w:t>День в истории</w:t>
      </w:r>
    </w:p>
    <w:p w14:paraId="18876BD7" w14:textId="77777777" w:rsidR="00F14759" w:rsidRPr="00D60724" w:rsidRDefault="00F14759" w:rsidP="00D60724">
      <w:pPr>
        <w:pStyle w:val="a"/>
      </w:pPr>
      <w:r w:rsidRPr="00D60724">
        <w:t>07:50</w:t>
      </w:r>
      <w:r w:rsidR="000620F3" w:rsidRPr="00D60724">
        <w:t xml:space="preserve"> </w:t>
      </w:r>
      <w:r w:rsidRPr="00D60724">
        <w:t>Погода 24</w:t>
      </w:r>
    </w:p>
    <w:p w14:paraId="1E40D61F" w14:textId="77777777" w:rsidR="00F14759" w:rsidRPr="00D60724" w:rsidRDefault="00F14759" w:rsidP="00D60724">
      <w:pPr>
        <w:pStyle w:val="a"/>
      </w:pPr>
      <w:r w:rsidRPr="00D60724">
        <w:t>08:00</w:t>
      </w:r>
      <w:r w:rsidR="000620F3" w:rsidRPr="00D60724">
        <w:t xml:space="preserve"> </w:t>
      </w:r>
      <w:r w:rsidRPr="00D60724">
        <w:t>Вести</w:t>
      </w:r>
    </w:p>
    <w:p w14:paraId="386333E3" w14:textId="77777777" w:rsidR="00F14759" w:rsidRPr="00D60724" w:rsidRDefault="00F14759" w:rsidP="00D60724">
      <w:pPr>
        <w:pStyle w:val="a"/>
      </w:pPr>
      <w:r w:rsidRPr="00D60724">
        <w:t>08:30</w:t>
      </w:r>
      <w:r w:rsidR="000620F3" w:rsidRPr="00D60724">
        <w:t xml:space="preserve"> </w:t>
      </w:r>
      <w:r w:rsidRPr="00D60724">
        <w:t>Вести.net</w:t>
      </w:r>
    </w:p>
    <w:p w14:paraId="50CA5006" w14:textId="77777777" w:rsidR="00F14759" w:rsidRPr="00D60724" w:rsidRDefault="00F14759" w:rsidP="00D60724">
      <w:pPr>
        <w:pStyle w:val="a"/>
      </w:pPr>
      <w:r w:rsidRPr="00D60724">
        <w:t>08:35</w:t>
      </w:r>
      <w:r w:rsidR="000620F3" w:rsidRPr="00D60724">
        <w:t xml:space="preserve"> </w:t>
      </w:r>
      <w:r w:rsidRPr="00D60724">
        <w:t>Вести</w:t>
      </w:r>
    </w:p>
    <w:p w14:paraId="7C6CD7BC" w14:textId="77777777" w:rsidR="00F14759" w:rsidRPr="00D60724" w:rsidRDefault="00F14759" w:rsidP="00D60724">
      <w:pPr>
        <w:pStyle w:val="a"/>
      </w:pPr>
      <w:r w:rsidRPr="00D60724">
        <w:t>08:50</w:t>
      </w:r>
      <w:r w:rsidR="000620F3" w:rsidRPr="00D60724">
        <w:t xml:space="preserve"> </w:t>
      </w:r>
      <w:r w:rsidRPr="00D60724">
        <w:t>Погода 24</w:t>
      </w:r>
    </w:p>
    <w:p w14:paraId="769D342A" w14:textId="77777777" w:rsidR="00F14759" w:rsidRPr="00D60724" w:rsidRDefault="00F14759" w:rsidP="00D60724">
      <w:pPr>
        <w:pStyle w:val="a"/>
      </w:pPr>
      <w:r w:rsidRPr="00D60724">
        <w:t>09:00</w:t>
      </w:r>
      <w:r w:rsidR="000620F3" w:rsidRPr="00D60724">
        <w:t xml:space="preserve"> </w:t>
      </w:r>
      <w:r w:rsidRPr="00D60724">
        <w:t>Вести</w:t>
      </w:r>
    </w:p>
    <w:p w14:paraId="07E72C9E" w14:textId="77777777" w:rsidR="00F14759" w:rsidRPr="00D60724" w:rsidRDefault="00F14759" w:rsidP="00D60724">
      <w:pPr>
        <w:pStyle w:val="a"/>
      </w:pPr>
      <w:r w:rsidRPr="00D60724">
        <w:t>10:00</w:t>
      </w:r>
      <w:r w:rsidR="000620F3" w:rsidRPr="00D60724">
        <w:t xml:space="preserve"> </w:t>
      </w:r>
      <w:r w:rsidRPr="00D60724">
        <w:t>Совещание по вопросам развития в лесной отрасли с участием Владимира Путина. Видео-конференция</w:t>
      </w:r>
    </w:p>
    <w:p w14:paraId="4AA75887" w14:textId="77777777" w:rsidR="00F14759" w:rsidRPr="00D60724" w:rsidRDefault="00F14759" w:rsidP="00D60724">
      <w:pPr>
        <w:pStyle w:val="a"/>
      </w:pPr>
      <w:r w:rsidRPr="00D60724">
        <w:t>10:15</w:t>
      </w:r>
      <w:r w:rsidR="000620F3" w:rsidRPr="00D60724">
        <w:t xml:space="preserve"> </w:t>
      </w:r>
      <w:r w:rsidRPr="00D60724">
        <w:t>Вести</w:t>
      </w:r>
    </w:p>
    <w:p w14:paraId="10FC168D" w14:textId="77777777" w:rsidR="00F14759" w:rsidRPr="00D60724" w:rsidRDefault="00F14759" w:rsidP="00D60724">
      <w:pPr>
        <w:pStyle w:val="a"/>
      </w:pPr>
      <w:r w:rsidRPr="00D60724">
        <w:t>10:35</w:t>
      </w:r>
      <w:r w:rsidR="000620F3" w:rsidRPr="00D60724">
        <w:t xml:space="preserve"> </w:t>
      </w:r>
      <w:r w:rsidRPr="00D60724">
        <w:t>5-я студия</w:t>
      </w:r>
    </w:p>
    <w:p w14:paraId="31F9DB17" w14:textId="77777777" w:rsidR="00F14759" w:rsidRPr="00D60724" w:rsidRDefault="00F14759" w:rsidP="00D60724">
      <w:pPr>
        <w:pStyle w:val="a"/>
      </w:pPr>
      <w:r w:rsidRPr="00D60724">
        <w:t>11:00</w:t>
      </w:r>
      <w:r w:rsidR="000620F3" w:rsidRPr="00D60724">
        <w:t xml:space="preserve"> </w:t>
      </w:r>
      <w:r w:rsidRPr="00D60724">
        <w:t>Вести</w:t>
      </w:r>
    </w:p>
    <w:p w14:paraId="5956E037" w14:textId="77777777" w:rsidR="00F14759" w:rsidRPr="00D60724" w:rsidRDefault="00F14759" w:rsidP="00D60724">
      <w:pPr>
        <w:pStyle w:val="a"/>
      </w:pPr>
      <w:r w:rsidRPr="00D60724">
        <w:t>11:30</w:t>
      </w:r>
      <w:r w:rsidR="000620F3" w:rsidRPr="00D60724">
        <w:t xml:space="preserve"> </w:t>
      </w:r>
      <w:r w:rsidRPr="00D60724">
        <w:t>Расследование Эдуарда Петрова. Профессия лесовор 5. Развязка</w:t>
      </w:r>
    </w:p>
    <w:p w14:paraId="74E4762B" w14:textId="77777777" w:rsidR="00F14759" w:rsidRPr="00D60724" w:rsidRDefault="00F14759" w:rsidP="00D60724">
      <w:pPr>
        <w:pStyle w:val="a"/>
      </w:pPr>
      <w:r w:rsidRPr="00D60724">
        <w:t>12:00</w:t>
      </w:r>
      <w:r w:rsidR="000620F3" w:rsidRPr="00D60724">
        <w:t xml:space="preserve"> </w:t>
      </w:r>
      <w:r w:rsidRPr="00D60724">
        <w:t>Вести</w:t>
      </w:r>
    </w:p>
    <w:p w14:paraId="7B9647CE" w14:textId="77777777" w:rsidR="00F14759" w:rsidRPr="00D60724" w:rsidRDefault="00F14759" w:rsidP="00D60724">
      <w:pPr>
        <w:pStyle w:val="a"/>
      </w:pPr>
      <w:r w:rsidRPr="00D60724">
        <w:t>12:30</w:t>
      </w:r>
      <w:r w:rsidR="000620F3" w:rsidRPr="00D60724">
        <w:t xml:space="preserve"> </w:t>
      </w:r>
      <w:r w:rsidRPr="00D60724">
        <w:t>Расследование Эдуарда Петрова. Профессия лесовор 5. Развязка</w:t>
      </w:r>
    </w:p>
    <w:p w14:paraId="4F4D9129" w14:textId="77777777" w:rsidR="00F14759" w:rsidRPr="00D60724" w:rsidRDefault="00F14759" w:rsidP="00D60724">
      <w:pPr>
        <w:pStyle w:val="a"/>
      </w:pPr>
      <w:r w:rsidRPr="00D60724">
        <w:t>13:00</w:t>
      </w:r>
      <w:r w:rsidR="000620F3" w:rsidRPr="00D60724">
        <w:t xml:space="preserve"> </w:t>
      </w:r>
      <w:r w:rsidRPr="00D60724">
        <w:t>Вести</w:t>
      </w:r>
    </w:p>
    <w:p w14:paraId="6DC6BE50" w14:textId="77777777" w:rsidR="00F14759" w:rsidRPr="00D60724" w:rsidRDefault="00F14759" w:rsidP="00D60724">
      <w:pPr>
        <w:pStyle w:val="a"/>
      </w:pPr>
      <w:r w:rsidRPr="00D60724">
        <w:t>13:30</w:t>
      </w:r>
      <w:r w:rsidR="000620F3" w:rsidRPr="00D60724">
        <w:t xml:space="preserve"> </w:t>
      </w:r>
      <w:r w:rsidRPr="00D60724">
        <w:t>Типичная Украина</w:t>
      </w:r>
    </w:p>
    <w:p w14:paraId="7C7FFCE4" w14:textId="77777777" w:rsidR="00F14759" w:rsidRPr="00D60724" w:rsidRDefault="00F14759" w:rsidP="00D60724">
      <w:pPr>
        <w:pStyle w:val="a"/>
      </w:pPr>
      <w:r w:rsidRPr="00D60724">
        <w:t>14:00</w:t>
      </w:r>
      <w:r w:rsidR="000620F3" w:rsidRPr="00D60724">
        <w:t xml:space="preserve"> </w:t>
      </w:r>
      <w:r w:rsidRPr="00D60724">
        <w:t>Вести</w:t>
      </w:r>
    </w:p>
    <w:p w14:paraId="5515C484" w14:textId="77777777" w:rsidR="00F14759" w:rsidRPr="00D60724" w:rsidRDefault="00F14759" w:rsidP="00D60724">
      <w:pPr>
        <w:pStyle w:val="a"/>
      </w:pPr>
      <w:r w:rsidRPr="00D60724">
        <w:t>14:45</w:t>
      </w:r>
      <w:r w:rsidR="000620F3" w:rsidRPr="00D60724">
        <w:t xml:space="preserve"> </w:t>
      </w:r>
      <w:r w:rsidRPr="00D60724">
        <w:t>Разбор. Наука. Работа над ошибками</w:t>
      </w:r>
    </w:p>
    <w:p w14:paraId="3F20E860" w14:textId="77777777" w:rsidR="00F14759" w:rsidRPr="00D60724" w:rsidRDefault="00F14759" w:rsidP="00D60724">
      <w:pPr>
        <w:pStyle w:val="a"/>
      </w:pPr>
      <w:r w:rsidRPr="00D60724">
        <w:t>15:00</w:t>
      </w:r>
      <w:r w:rsidR="000620F3" w:rsidRPr="00D60724">
        <w:t xml:space="preserve"> </w:t>
      </w:r>
      <w:r w:rsidRPr="00D60724">
        <w:t>Вести</w:t>
      </w:r>
    </w:p>
    <w:p w14:paraId="6C7F7E58" w14:textId="77777777" w:rsidR="00F14759" w:rsidRPr="00D60724" w:rsidRDefault="00F14759" w:rsidP="00D60724">
      <w:pPr>
        <w:pStyle w:val="a"/>
      </w:pPr>
      <w:r w:rsidRPr="00D60724">
        <w:t>15:35</w:t>
      </w:r>
      <w:r w:rsidR="000620F3" w:rsidRPr="00D60724">
        <w:t xml:space="preserve"> </w:t>
      </w:r>
      <w:r w:rsidRPr="00D60724">
        <w:t>5-я студия</w:t>
      </w:r>
    </w:p>
    <w:p w14:paraId="721EDD24" w14:textId="77777777" w:rsidR="00F14759" w:rsidRPr="00D60724" w:rsidRDefault="00F14759" w:rsidP="00D60724">
      <w:pPr>
        <w:pStyle w:val="a"/>
      </w:pPr>
      <w:r w:rsidRPr="00D60724">
        <w:t>16:00</w:t>
      </w:r>
      <w:r w:rsidR="000620F3" w:rsidRPr="00D60724">
        <w:t xml:space="preserve"> </w:t>
      </w:r>
      <w:r w:rsidRPr="00D60724">
        <w:t>Вести</w:t>
      </w:r>
    </w:p>
    <w:p w14:paraId="2516B2EE" w14:textId="77777777" w:rsidR="00F14759" w:rsidRPr="00D60724" w:rsidRDefault="00F14759" w:rsidP="00D60724">
      <w:pPr>
        <w:pStyle w:val="a"/>
      </w:pPr>
      <w:r w:rsidRPr="00D60724">
        <w:t>16:30</w:t>
      </w:r>
      <w:r w:rsidR="000620F3" w:rsidRPr="00D60724">
        <w:t xml:space="preserve"> </w:t>
      </w:r>
      <w:r w:rsidRPr="00D60724">
        <w:t>Типичная Украина</w:t>
      </w:r>
    </w:p>
    <w:p w14:paraId="72DB09E2" w14:textId="77777777" w:rsidR="00F14759" w:rsidRPr="00D60724" w:rsidRDefault="00F14759" w:rsidP="00D60724">
      <w:pPr>
        <w:pStyle w:val="a"/>
      </w:pPr>
      <w:r w:rsidRPr="00D60724">
        <w:t>17:00</w:t>
      </w:r>
      <w:r w:rsidR="000620F3" w:rsidRPr="00D60724">
        <w:t xml:space="preserve"> </w:t>
      </w:r>
      <w:r w:rsidRPr="00D60724">
        <w:t>Вести</w:t>
      </w:r>
    </w:p>
    <w:p w14:paraId="5817107F" w14:textId="77777777" w:rsidR="00F14759" w:rsidRPr="00D60724" w:rsidRDefault="00F14759" w:rsidP="00D60724">
      <w:pPr>
        <w:pStyle w:val="a"/>
      </w:pPr>
      <w:r w:rsidRPr="00D60724">
        <w:t>17:40</w:t>
      </w:r>
      <w:r w:rsidR="000620F3" w:rsidRPr="00D60724">
        <w:t xml:space="preserve"> </w:t>
      </w:r>
      <w:r w:rsidRPr="00D60724">
        <w:t>Вести.net</w:t>
      </w:r>
    </w:p>
    <w:p w14:paraId="07E0B979" w14:textId="77777777" w:rsidR="00F14759" w:rsidRPr="00D60724" w:rsidRDefault="00F14759" w:rsidP="00D60724">
      <w:pPr>
        <w:pStyle w:val="a"/>
      </w:pPr>
      <w:r w:rsidRPr="00D60724">
        <w:t>17:45</w:t>
      </w:r>
      <w:r w:rsidR="000620F3" w:rsidRPr="00D60724">
        <w:t xml:space="preserve"> </w:t>
      </w:r>
      <w:r w:rsidRPr="00D60724">
        <w:t>Разбор. Наука. Работа над ошибками</w:t>
      </w:r>
    </w:p>
    <w:p w14:paraId="5338088F" w14:textId="77777777" w:rsidR="00F14759" w:rsidRPr="00D60724" w:rsidRDefault="00F14759" w:rsidP="00D60724">
      <w:pPr>
        <w:pStyle w:val="a"/>
      </w:pPr>
      <w:r w:rsidRPr="00D60724">
        <w:t>18:00</w:t>
      </w:r>
      <w:r w:rsidR="000620F3" w:rsidRPr="00D60724">
        <w:t xml:space="preserve"> </w:t>
      </w:r>
      <w:r w:rsidRPr="00D60724">
        <w:t>Вести</w:t>
      </w:r>
    </w:p>
    <w:p w14:paraId="27AD393B" w14:textId="77777777" w:rsidR="00F14759" w:rsidRPr="00D60724" w:rsidRDefault="00F14759" w:rsidP="00D60724">
      <w:pPr>
        <w:pStyle w:val="a"/>
      </w:pPr>
      <w:r w:rsidRPr="00D60724">
        <w:t>18:05</w:t>
      </w:r>
      <w:r w:rsidR="000620F3" w:rsidRPr="00D60724">
        <w:t xml:space="preserve"> </w:t>
      </w:r>
      <w:r w:rsidRPr="00D60724">
        <w:t>Мнение</w:t>
      </w:r>
    </w:p>
    <w:p w14:paraId="3B7959C3" w14:textId="77777777" w:rsidR="00F14759" w:rsidRPr="00D60724" w:rsidRDefault="00F14759" w:rsidP="00D60724">
      <w:pPr>
        <w:pStyle w:val="a"/>
      </w:pPr>
      <w:r w:rsidRPr="00D60724">
        <w:t>18:35</w:t>
      </w:r>
      <w:r w:rsidR="000620F3" w:rsidRPr="00D60724">
        <w:t xml:space="preserve"> </w:t>
      </w:r>
      <w:r w:rsidRPr="00D60724">
        <w:t>Вести</w:t>
      </w:r>
    </w:p>
    <w:p w14:paraId="397552B3" w14:textId="77777777" w:rsidR="00F14759" w:rsidRPr="00D60724" w:rsidRDefault="00F14759" w:rsidP="0085498F">
      <w:pPr>
        <w:pStyle w:val="a"/>
      </w:pPr>
      <w:r w:rsidRPr="00D60724">
        <w:t>19:00</w:t>
      </w:r>
      <w:r w:rsidR="000620F3" w:rsidRPr="00D60724">
        <w:t xml:space="preserve"> </w:t>
      </w:r>
      <w:r w:rsidRPr="00D60724">
        <w:t>Факты</w:t>
      </w:r>
    </w:p>
    <w:p w14:paraId="64F27418" w14:textId="77777777" w:rsidR="00F14759" w:rsidRPr="00D60724" w:rsidRDefault="00F14759" w:rsidP="00D60724">
      <w:pPr>
        <w:pStyle w:val="a"/>
      </w:pPr>
      <w:r w:rsidRPr="00D60724">
        <w:t>20:02</w:t>
      </w:r>
      <w:r w:rsidR="000620F3" w:rsidRPr="00D60724">
        <w:t xml:space="preserve"> </w:t>
      </w:r>
      <w:r w:rsidRPr="00D60724">
        <w:t>Курс дня</w:t>
      </w:r>
    </w:p>
    <w:p w14:paraId="445C991B" w14:textId="77777777" w:rsidR="00F14759" w:rsidRPr="00D60724" w:rsidRDefault="00F14759" w:rsidP="00D60724">
      <w:pPr>
        <w:pStyle w:val="a"/>
      </w:pPr>
      <w:r w:rsidRPr="00D60724">
        <w:t>20:35</w:t>
      </w:r>
      <w:r w:rsidR="000620F3" w:rsidRPr="00D60724">
        <w:t xml:space="preserve"> </w:t>
      </w:r>
      <w:r w:rsidRPr="00D60724">
        <w:t>5-я студия</w:t>
      </w:r>
    </w:p>
    <w:p w14:paraId="2F6A793A" w14:textId="77777777" w:rsidR="00F14759" w:rsidRPr="00D60724" w:rsidRDefault="00F14759" w:rsidP="00D60724">
      <w:pPr>
        <w:pStyle w:val="a"/>
      </w:pPr>
      <w:r w:rsidRPr="00D60724">
        <w:t>21:30</w:t>
      </w:r>
      <w:r w:rsidR="000620F3" w:rsidRPr="00D60724">
        <w:t xml:space="preserve"> </w:t>
      </w:r>
      <w:r w:rsidRPr="00D60724">
        <w:t>Вести</w:t>
      </w:r>
    </w:p>
    <w:p w14:paraId="22B96670" w14:textId="77777777" w:rsidR="00F14759" w:rsidRPr="00D60724" w:rsidRDefault="00F14759" w:rsidP="00D60724">
      <w:pPr>
        <w:pStyle w:val="a"/>
      </w:pPr>
      <w:r w:rsidRPr="00D60724">
        <w:t>22:00</w:t>
      </w:r>
      <w:r w:rsidR="000620F3" w:rsidRPr="00D60724">
        <w:t xml:space="preserve"> </w:t>
      </w:r>
      <w:r w:rsidRPr="00D60724">
        <w:t>Факты</w:t>
      </w:r>
    </w:p>
    <w:p w14:paraId="3D9B8B4A" w14:textId="77777777" w:rsidR="00F14759" w:rsidRPr="00D60724" w:rsidRDefault="00F14759" w:rsidP="0085498F">
      <w:pPr>
        <w:pStyle w:val="a"/>
      </w:pPr>
      <w:r w:rsidRPr="00D60724">
        <w:t>23:00</w:t>
      </w:r>
      <w:r w:rsidR="000620F3" w:rsidRPr="00D60724">
        <w:t xml:space="preserve"> </w:t>
      </w:r>
      <w:r w:rsidRPr="00D60724">
        <w:t>Вести</w:t>
      </w:r>
    </w:p>
    <w:p w14:paraId="133B5CFE" w14:textId="77777777" w:rsidR="00F14759" w:rsidRPr="00D60724" w:rsidRDefault="00F14759" w:rsidP="00D60724">
      <w:pPr>
        <w:pStyle w:val="a"/>
      </w:pPr>
      <w:r w:rsidRPr="00D60724">
        <w:t>00:30</w:t>
      </w:r>
      <w:r w:rsidR="000620F3" w:rsidRPr="00D60724">
        <w:t xml:space="preserve"> </w:t>
      </w:r>
      <w:r w:rsidRPr="00D60724">
        <w:t>Типичная Украина</w:t>
      </w:r>
    </w:p>
    <w:p w14:paraId="676B3E35" w14:textId="77777777" w:rsidR="00F14759" w:rsidRPr="00D60724" w:rsidRDefault="00F14759" w:rsidP="00D60724">
      <w:pPr>
        <w:pStyle w:val="a"/>
      </w:pPr>
      <w:r w:rsidRPr="00D60724">
        <w:t>01:00</w:t>
      </w:r>
      <w:r w:rsidR="000620F3" w:rsidRPr="00D60724">
        <w:t xml:space="preserve"> </w:t>
      </w:r>
      <w:r w:rsidRPr="00D60724">
        <w:t>Вести</w:t>
      </w:r>
    </w:p>
    <w:p w14:paraId="183E7177" w14:textId="77777777" w:rsidR="00F14759" w:rsidRPr="00D60724" w:rsidRDefault="00F14759" w:rsidP="00D60724">
      <w:pPr>
        <w:pStyle w:val="a"/>
      </w:pPr>
      <w:r w:rsidRPr="00D60724">
        <w:t>01:25</w:t>
      </w:r>
      <w:r w:rsidR="000620F3" w:rsidRPr="00D60724">
        <w:t xml:space="preserve"> </w:t>
      </w:r>
      <w:r w:rsidRPr="00D60724">
        <w:t>День в истории</w:t>
      </w:r>
    </w:p>
    <w:p w14:paraId="2E939F86" w14:textId="77777777" w:rsidR="00F14759" w:rsidRPr="00D60724" w:rsidRDefault="00F14759" w:rsidP="00D60724">
      <w:pPr>
        <w:pStyle w:val="a"/>
      </w:pPr>
      <w:r w:rsidRPr="00D60724">
        <w:t>01:30</w:t>
      </w:r>
      <w:r w:rsidR="000620F3" w:rsidRPr="00D60724">
        <w:t xml:space="preserve"> </w:t>
      </w:r>
      <w:r w:rsidRPr="00D60724">
        <w:t>Вести</w:t>
      </w:r>
    </w:p>
    <w:p w14:paraId="705BA17B" w14:textId="77777777" w:rsidR="00F14759" w:rsidRPr="00D60724" w:rsidRDefault="00F14759" w:rsidP="00D60724">
      <w:pPr>
        <w:pStyle w:val="a"/>
      </w:pPr>
      <w:r w:rsidRPr="00D60724">
        <w:t>01:40</w:t>
      </w:r>
      <w:r w:rsidR="000620F3" w:rsidRPr="00D60724">
        <w:t xml:space="preserve"> </w:t>
      </w:r>
      <w:r w:rsidRPr="00D60724">
        <w:t>Вести.net</w:t>
      </w:r>
    </w:p>
    <w:p w14:paraId="064EE8AB" w14:textId="77777777" w:rsidR="00F14759" w:rsidRPr="00D60724" w:rsidRDefault="00F14759" w:rsidP="00D60724">
      <w:pPr>
        <w:pStyle w:val="a"/>
      </w:pPr>
      <w:r w:rsidRPr="00D60724">
        <w:t>01:45</w:t>
      </w:r>
      <w:r w:rsidR="000620F3" w:rsidRPr="00D60724">
        <w:t xml:space="preserve"> </w:t>
      </w:r>
      <w:r w:rsidRPr="00D60724">
        <w:t>Разбор. Наука. Работа над ошибками</w:t>
      </w:r>
    </w:p>
    <w:p w14:paraId="1C409AB3" w14:textId="77777777" w:rsidR="00F14759" w:rsidRPr="00D60724" w:rsidRDefault="00F14759" w:rsidP="00D60724">
      <w:pPr>
        <w:pStyle w:val="a"/>
      </w:pPr>
      <w:r w:rsidRPr="00D60724">
        <w:t>02:00</w:t>
      </w:r>
      <w:r w:rsidR="000620F3" w:rsidRPr="00D60724">
        <w:t xml:space="preserve"> </w:t>
      </w:r>
      <w:r w:rsidRPr="00D60724">
        <w:t>Вести</w:t>
      </w:r>
    </w:p>
    <w:p w14:paraId="757B8FCE" w14:textId="77777777" w:rsidR="00F14759" w:rsidRPr="00D60724" w:rsidRDefault="00F14759" w:rsidP="00D60724">
      <w:pPr>
        <w:pStyle w:val="a"/>
      </w:pPr>
      <w:r w:rsidRPr="00D60724">
        <w:t>02:10</w:t>
      </w:r>
      <w:r w:rsidR="000620F3" w:rsidRPr="00D60724">
        <w:t xml:space="preserve"> </w:t>
      </w:r>
      <w:r w:rsidRPr="00D60724">
        <w:t>Вечер с Владимиром Соловьевым</w:t>
      </w:r>
    </w:p>
    <w:p w14:paraId="2048B651" w14:textId="77777777" w:rsidR="00F14759" w:rsidRPr="00D60724" w:rsidRDefault="00F14759" w:rsidP="00D60724">
      <w:pPr>
        <w:pStyle w:val="a"/>
      </w:pPr>
      <w:r w:rsidRPr="00D60724">
        <w:t>03:00</w:t>
      </w:r>
      <w:r w:rsidR="000620F3" w:rsidRPr="00D60724">
        <w:t xml:space="preserve"> </w:t>
      </w:r>
      <w:r w:rsidRPr="00D60724">
        <w:t>Вести</w:t>
      </w:r>
    </w:p>
    <w:p w14:paraId="20870B3B" w14:textId="77777777" w:rsidR="00F14759" w:rsidRPr="00D60724" w:rsidRDefault="00F14759" w:rsidP="00D60724">
      <w:pPr>
        <w:pStyle w:val="a"/>
      </w:pPr>
      <w:r w:rsidRPr="00D60724">
        <w:t>03:10</w:t>
      </w:r>
      <w:r w:rsidR="000620F3" w:rsidRPr="00D60724">
        <w:t xml:space="preserve"> </w:t>
      </w:r>
      <w:r w:rsidRPr="00D60724">
        <w:t>Вечер с Владимиром Соловьевым</w:t>
      </w:r>
    </w:p>
    <w:p w14:paraId="77C6AD0C" w14:textId="77777777" w:rsidR="00F14759" w:rsidRPr="003B24D8" w:rsidRDefault="00F14759" w:rsidP="00D60724">
      <w:pPr>
        <w:pStyle w:val="a"/>
      </w:pPr>
      <w:r w:rsidRPr="00D60724">
        <w:t>04:00</w:t>
      </w:r>
      <w:r w:rsidR="000620F3" w:rsidRPr="00D60724">
        <w:t xml:space="preserve"> </w:t>
      </w:r>
      <w:r w:rsidRPr="00D60724">
        <w:t>Вести</w:t>
      </w:r>
    </w:p>
    <w:p w14:paraId="1BE9A4AA" w14:textId="77777777" w:rsidR="000620F3" w:rsidRPr="00D60724" w:rsidRDefault="00F14759" w:rsidP="00D60724">
      <w:pPr>
        <w:pStyle w:val="a"/>
      </w:pPr>
      <w:r w:rsidRPr="00D60724">
        <w:t>04:10</w:t>
      </w:r>
      <w:r w:rsidR="000620F3" w:rsidRPr="00D60724">
        <w:t xml:space="preserve"> Вечер с Владимиром Соловьевым</w:t>
      </w:r>
    </w:p>
    <w:p w14:paraId="6D5ED89C" w14:textId="77777777" w:rsidR="00D60724" w:rsidRDefault="00D60724" w:rsidP="00D60724">
      <w:pPr>
        <w:pStyle w:val="ae"/>
        <w:shd w:val="clear" w:color="auto" w:fill="EDECE0"/>
        <w:spacing w:before="0" w:beforeAutospacing="0" w:after="0" w:afterAutospacing="0" w:line="345" w:lineRule="atLeast"/>
        <w:rPr>
          <w:rFonts w:ascii="Arial" w:hAnsi="Arial" w:cs="Arial"/>
          <w:color w:val="000000"/>
          <w:sz w:val="27"/>
          <w:szCs w:val="27"/>
        </w:rPr>
        <w:sectPr w:rsidR="00D60724" w:rsidSect="00792DE7">
          <w:headerReference w:type="default" r:id="rId11"/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AA8C41E" w14:textId="0DA1200C" w:rsidR="006045C7" w:rsidRDefault="00003E0D" w:rsidP="0028329B">
      <w:pPr>
        <w:pStyle w:val="11"/>
        <w:jc w:val="left"/>
      </w:pPr>
      <w:r w:rsidRPr="00003E0D">
        <w:lastRenderedPageBreak/>
        <w:t>Домашний арест / Domashniy Arest</w:t>
      </w:r>
    </w:p>
    <w:p w14:paraId="2FE6FB9F" w14:textId="6EF1425E" w:rsidR="00E82961" w:rsidRDefault="00E82961" w:rsidP="00E82961">
      <w:pPr>
        <w:pStyle w:val="a4"/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47619C" wp14:editId="7F2750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28750" cy="18478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Аркадий Аникеев (Павел Деревянко) - мэр славного города Синеозерска. Как и полагается современному российскому мэру, Аркадий - невероятно лицемерен и циничен, также, разумеется, коррумпирован с головы до ног. Однако, как ни странно, у него все-таки есть какие-то принципы. Заместитель Аркадия Павел Осипенко (Сергей Бурунов) уговаривает босса согласиться на предложение больших людей из Москвы построить в Синеозерске огромный производственный кластер, но Аркадий прекрасно понимает, что в городе будет твориться с экологией при появлении кластера, поэтому отказывается принять это предложение, хотя понимает, какие замечательные финансовые перспективы открывает подобный проект. </w:t>
      </w:r>
    </w:p>
    <w:p w14:paraId="4F05F1B0" w14:textId="43360C3D" w:rsidR="00E82961" w:rsidRDefault="00E82961" w:rsidP="00E82961">
      <w:pPr>
        <w:pStyle w:val="a4"/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06C9F8" wp14:editId="49AB82FE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905000" cy="107632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Однако другие "лучшие люди города" в появлении кластера заинтересованы, так что Павел, получив мощную поддержку среди местных силовиков, судейских и прочих влиятельных людей, сооружает для Аркадия подставу с получением взятки. Аркадия на этой взятке ловят, арестовывают и до суда сажают под домашний арест по месту прописки. </w:t>
      </w:r>
    </w:p>
    <w:p w14:paraId="0C152853" w14:textId="4DAA2A60" w:rsidR="00E82961" w:rsidRDefault="00E82961" w:rsidP="00E82961">
      <w:pPr>
        <w:pStyle w:val="a4"/>
        <w:ind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ED6FD5" wp14:editId="142873DB">
            <wp:simplePos x="0" y="0"/>
            <wp:positionH relativeFrom="margin">
              <wp:align>left</wp:align>
            </wp:positionH>
            <wp:positionV relativeFrom="paragraph">
              <wp:posOffset>888365</wp:posOffset>
            </wp:positionV>
            <wp:extent cx="1905000" cy="1076325"/>
            <wp:effectExtent l="0" t="0" r="0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Проблема заключается в том, что роскошный особняк Аникеева записан на его жену Вику (Олеся Судзиловская), а сам он прописан в той самой коммуналке, в которой прошло его вполне себе безрадостное детство. </w:t>
      </w:r>
    </w:p>
    <w:p w14:paraId="22B8BAEA" w14:textId="6E2FC3B2" w:rsidR="00E82961" w:rsidRDefault="00E82961" w:rsidP="00E82961">
      <w:pPr>
        <w:pStyle w:val="a4"/>
        <w:ind w:firstLine="0"/>
      </w:pPr>
      <w:r>
        <w:t xml:space="preserve">Но что еще неприятнее - в той же коммуналке до сих пор живет Иван Самсонов по прозвищу Самсон (Александр Робак), который в детстве издевался над Аркашей и макал его лицом в унитаз, а когда Аникеев стал мэром, он отомстил Самсону так, что Ивану икается до сих пор. Ну и, конечно, когда Самсон узнал, что теперь Аркаша селится в свою заброшенную комнатушку и при этом не имеет права выйти из дома, он понял, что пришел его черед поквитаться. </w:t>
      </w:r>
    </w:p>
    <w:p w14:paraId="02B26905" w14:textId="1173899C" w:rsidR="009E4A2F" w:rsidRDefault="00E82961" w:rsidP="009E4A2F">
      <w:pPr>
        <w:pStyle w:val="a4"/>
        <w:ind w:firstLine="0"/>
      </w:pPr>
      <w:r>
        <w:t>В довершение всех бед Аркашу бросила Вика, причем ушла она к этому подлому Паше. Так что Аникеев находится практически в безвыходном положении. Впрочем, не такой он человек, чтобы сдаваться даже в подобной ситуации.</w:t>
      </w:r>
      <w:r w:rsidR="009E4A2F">
        <w:br w:type="page"/>
      </w:r>
    </w:p>
    <w:p w14:paraId="3BDF1011" w14:textId="752E0CEA" w:rsidR="00C44578" w:rsidRPr="00E00AD9" w:rsidRDefault="00C44578" w:rsidP="00E00AD9">
      <w:pPr>
        <w:pStyle w:val="11"/>
      </w:pPr>
      <w:r w:rsidRPr="00E00AD9">
        <w:lastRenderedPageBreak/>
        <w:t>Вычисление площади куба:</w:t>
      </w:r>
    </w:p>
    <w:p w14:paraId="5B8D9CE4" w14:textId="1735F4EA" w:rsidR="00C44578" w:rsidRDefault="00AB4A43" w:rsidP="003026A2">
      <w:pPr>
        <w:pStyle w:val="aa"/>
        <w:ind w:left="0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5467E46" w14:textId="5048FDAC" w:rsidR="006B3A37" w:rsidRDefault="006B3A37" w:rsidP="006B3A37">
      <w:pPr>
        <w:pStyle w:val="11"/>
        <w:rPr>
          <w:lang w:val="en-US"/>
        </w:rPr>
      </w:pPr>
      <w:r w:rsidRPr="006B3A37">
        <w:rPr>
          <w:lang w:val="en-US"/>
        </w:rPr>
        <w:lastRenderedPageBreak/>
        <w:t>Погода во Владивостоке</w:t>
      </w:r>
    </w:p>
    <w:p w14:paraId="1B389D55" w14:textId="56C50D88" w:rsidR="006B3A37" w:rsidRDefault="006B3A37" w:rsidP="006B3A37">
      <w:pPr>
        <w:pStyle w:val="a4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B40644" wp14:editId="0E2753C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0A5052E" w14:textId="705788C9" w:rsidR="003E7736" w:rsidRDefault="003E7736" w:rsidP="003E7736">
      <w:pPr>
        <w:pStyle w:val="11"/>
      </w:pPr>
      <w:r>
        <w:lastRenderedPageBreak/>
        <w:t>Расписание занятий на завтра</w:t>
      </w:r>
    </w:p>
    <w:tbl>
      <w:tblPr>
        <w:tblStyle w:val="af2"/>
        <w:tblW w:w="0" w:type="auto"/>
        <w:tblInd w:w="-5" w:type="dxa"/>
        <w:tblLook w:val="04A0" w:firstRow="1" w:lastRow="0" w:firstColumn="1" w:lastColumn="0" w:noHBand="0" w:noVBand="1"/>
      </w:tblPr>
      <w:tblGrid>
        <w:gridCol w:w="722"/>
        <w:gridCol w:w="980"/>
        <w:gridCol w:w="1417"/>
        <w:gridCol w:w="2835"/>
        <w:gridCol w:w="3260"/>
      </w:tblGrid>
      <w:tr w:rsidR="003E7736" w14:paraId="71F341C8" w14:textId="77777777" w:rsidTr="003A3E10">
        <w:tc>
          <w:tcPr>
            <w:tcW w:w="722" w:type="dxa"/>
          </w:tcPr>
          <w:p w14:paraId="32548B20" w14:textId="4DAF9281" w:rsidR="003E7736" w:rsidRDefault="003E7736" w:rsidP="003A3E10">
            <w:pPr>
              <w:pStyle w:val="a4"/>
              <w:ind w:firstLine="0"/>
              <w:jc w:val="center"/>
            </w:pPr>
            <w:r>
              <w:t>Пара</w:t>
            </w:r>
          </w:p>
        </w:tc>
        <w:tc>
          <w:tcPr>
            <w:tcW w:w="980" w:type="dxa"/>
          </w:tcPr>
          <w:p w14:paraId="706A1613" w14:textId="1C7D054F" w:rsidR="003E7736" w:rsidRDefault="003E7736" w:rsidP="003A3E10">
            <w:pPr>
              <w:pStyle w:val="a4"/>
              <w:ind w:firstLine="0"/>
              <w:jc w:val="center"/>
            </w:pPr>
            <w:r>
              <w:t>Время</w:t>
            </w:r>
          </w:p>
        </w:tc>
        <w:tc>
          <w:tcPr>
            <w:tcW w:w="1417" w:type="dxa"/>
          </w:tcPr>
          <w:p w14:paraId="30DDD3BC" w14:textId="208B660A" w:rsidR="003E7736" w:rsidRDefault="003E7736" w:rsidP="003A3E10">
            <w:pPr>
              <w:pStyle w:val="a4"/>
              <w:ind w:firstLine="0"/>
              <w:jc w:val="center"/>
            </w:pPr>
            <w:r>
              <w:t>Аудитория</w:t>
            </w:r>
          </w:p>
        </w:tc>
        <w:tc>
          <w:tcPr>
            <w:tcW w:w="2835" w:type="dxa"/>
          </w:tcPr>
          <w:p w14:paraId="49109E73" w14:textId="27334D7C" w:rsidR="003E7736" w:rsidRDefault="003E7736" w:rsidP="003A3E10">
            <w:pPr>
              <w:pStyle w:val="a4"/>
              <w:ind w:firstLine="0"/>
              <w:jc w:val="center"/>
            </w:pPr>
            <w:r>
              <w:t>Предмет</w:t>
            </w:r>
          </w:p>
        </w:tc>
        <w:tc>
          <w:tcPr>
            <w:tcW w:w="3260" w:type="dxa"/>
          </w:tcPr>
          <w:p w14:paraId="1D9B82BD" w14:textId="6FD4B6E6" w:rsidR="003E7736" w:rsidRDefault="003E7736" w:rsidP="003A3E10">
            <w:pPr>
              <w:pStyle w:val="a4"/>
              <w:ind w:firstLine="0"/>
              <w:jc w:val="center"/>
            </w:pPr>
            <w:r>
              <w:t>Преподаватель</w:t>
            </w:r>
          </w:p>
        </w:tc>
      </w:tr>
      <w:tr w:rsidR="003E7736" w14:paraId="3AA83F10" w14:textId="77777777" w:rsidTr="003A3E10">
        <w:tc>
          <w:tcPr>
            <w:tcW w:w="722" w:type="dxa"/>
          </w:tcPr>
          <w:p w14:paraId="1C2F8D8B" w14:textId="228BB8CB" w:rsidR="003E7736" w:rsidRPr="003A3E10" w:rsidRDefault="003A3E10" w:rsidP="003A3E10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0" w:type="dxa"/>
          </w:tcPr>
          <w:p w14:paraId="6755D8F2" w14:textId="0769F208" w:rsidR="003A3E10" w:rsidRDefault="003A3E10" w:rsidP="003A3E10">
            <w:pPr>
              <w:pStyle w:val="a4"/>
              <w:ind w:firstLine="0"/>
              <w:jc w:val="center"/>
            </w:pPr>
            <w:r>
              <w:t>10:00</w:t>
            </w:r>
          </w:p>
        </w:tc>
        <w:tc>
          <w:tcPr>
            <w:tcW w:w="1417" w:type="dxa"/>
          </w:tcPr>
          <w:p w14:paraId="6370B8BE" w14:textId="68070FB6" w:rsidR="003E7736" w:rsidRPr="003A3E10" w:rsidRDefault="003A3E10" w:rsidP="003A3E10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zoom</w:t>
            </w:r>
          </w:p>
        </w:tc>
        <w:tc>
          <w:tcPr>
            <w:tcW w:w="2835" w:type="dxa"/>
          </w:tcPr>
          <w:p w14:paraId="766C4263" w14:textId="1153D43F" w:rsidR="003E7736" w:rsidRDefault="003A3E10" w:rsidP="003A3E10">
            <w:pPr>
              <w:pStyle w:val="a4"/>
              <w:ind w:firstLine="0"/>
              <w:jc w:val="center"/>
            </w:pPr>
            <w:r>
              <w:t>Иностранный язык</w:t>
            </w:r>
          </w:p>
        </w:tc>
        <w:tc>
          <w:tcPr>
            <w:tcW w:w="3260" w:type="dxa"/>
          </w:tcPr>
          <w:p w14:paraId="323BC95A" w14:textId="2ED7DC1C" w:rsidR="003E7736" w:rsidRDefault="003A3E10" w:rsidP="003A3E10">
            <w:pPr>
              <w:pStyle w:val="a4"/>
              <w:tabs>
                <w:tab w:val="left" w:pos="870"/>
              </w:tabs>
              <w:ind w:firstLine="0"/>
              <w:jc w:val="center"/>
            </w:pPr>
            <w:r>
              <w:t>-</w:t>
            </w:r>
          </w:p>
        </w:tc>
      </w:tr>
      <w:tr w:rsidR="003E7736" w14:paraId="3805EDE1" w14:textId="77777777" w:rsidTr="003A3E10">
        <w:tc>
          <w:tcPr>
            <w:tcW w:w="722" w:type="dxa"/>
          </w:tcPr>
          <w:p w14:paraId="63881995" w14:textId="653D09F4" w:rsidR="003E7736" w:rsidRPr="003A3E10" w:rsidRDefault="003A3E10" w:rsidP="003A3E10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0" w:type="dxa"/>
          </w:tcPr>
          <w:p w14:paraId="774A61FC" w14:textId="52E1C447" w:rsidR="003E7736" w:rsidRDefault="003A3E10" w:rsidP="003A3E10">
            <w:pPr>
              <w:pStyle w:val="a4"/>
              <w:ind w:firstLine="0"/>
              <w:jc w:val="center"/>
            </w:pPr>
            <w:r>
              <w:t>13:30</w:t>
            </w:r>
          </w:p>
        </w:tc>
        <w:tc>
          <w:tcPr>
            <w:tcW w:w="1417" w:type="dxa"/>
          </w:tcPr>
          <w:p w14:paraId="7B9E0039" w14:textId="44514DD5" w:rsidR="003E7736" w:rsidRDefault="003A3E10" w:rsidP="003A3E10">
            <w:pPr>
              <w:pStyle w:val="a4"/>
              <w:ind w:firstLine="0"/>
              <w:jc w:val="center"/>
            </w:pPr>
            <w:r>
              <w:t>302</w:t>
            </w:r>
          </w:p>
        </w:tc>
        <w:tc>
          <w:tcPr>
            <w:tcW w:w="2835" w:type="dxa"/>
          </w:tcPr>
          <w:p w14:paraId="777B7853" w14:textId="09A69047" w:rsidR="003E7736" w:rsidRDefault="003A3E10" w:rsidP="003A3E10">
            <w:pPr>
              <w:pStyle w:val="a4"/>
              <w:ind w:firstLine="0"/>
              <w:jc w:val="center"/>
            </w:pPr>
            <w:r>
              <w:t>Математический анализ</w:t>
            </w:r>
          </w:p>
        </w:tc>
        <w:tc>
          <w:tcPr>
            <w:tcW w:w="3260" w:type="dxa"/>
          </w:tcPr>
          <w:p w14:paraId="56C3FE77" w14:textId="07E1EF9F" w:rsidR="003E7736" w:rsidRPr="003A3E10" w:rsidRDefault="003A3E10" w:rsidP="003A3E10">
            <w:pPr>
              <w:pStyle w:val="a4"/>
              <w:ind w:firstLine="0"/>
              <w:jc w:val="center"/>
            </w:pPr>
            <w:r>
              <w:t>Возианова Анна</w:t>
            </w:r>
          </w:p>
        </w:tc>
      </w:tr>
      <w:tr w:rsidR="003E7736" w14:paraId="7E18882C" w14:textId="77777777" w:rsidTr="003A3E10">
        <w:trPr>
          <w:trHeight w:val="647"/>
        </w:trPr>
        <w:tc>
          <w:tcPr>
            <w:tcW w:w="722" w:type="dxa"/>
          </w:tcPr>
          <w:p w14:paraId="568391A0" w14:textId="71B3B70B" w:rsidR="003E7736" w:rsidRPr="003A3E10" w:rsidRDefault="003A3E10" w:rsidP="003A3E10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0" w:type="dxa"/>
          </w:tcPr>
          <w:p w14:paraId="10768C82" w14:textId="49E86610" w:rsidR="003E7736" w:rsidRDefault="003A3E10" w:rsidP="003A3E10">
            <w:pPr>
              <w:pStyle w:val="a4"/>
              <w:ind w:firstLine="0"/>
              <w:jc w:val="center"/>
            </w:pPr>
            <w:r>
              <w:t>15:20</w:t>
            </w:r>
          </w:p>
        </w:tc>
        <w:tc>
          <w:tcPr>
            <w:tcW w:w="1417" w:type="dxa"/>
          </w:tcPr>
          <w:p w14:paraId="2EF9017D" w14:textId="221F85F5" w:rsidR="003E7736" w:rsidRDefault="003A3E10" w:rsidP="003A3E10">
            <w:pPr>
              <w:pStyle w:val="a4"/>
              <w:ind w:firstLine="0"/>
              <w:jc w:val="center"/>
            </w:pPr>
            <w:r>
              <w:t>331</w:t>
            </w:r>
          </w:p>
        </w:tc>
        <w:tc>
          <w:tcPr>
            <w:tcW w:w="2835" w:type="dxa"/>
          </w:tcPr>
          <w:p w14:paraId="21BADCF9" w14:textId="3F4704B0" w:rsidR="003E7736" w:rsidRDefault="003A3E10" w:rsidP="003A3E10">
            <w:pPr>
              <w:pStyle w:val="a4"/>
              <w:ind w:firstLine="0"/>
              <w:jc w:val="center"/>
            </w:pPr>
            <w:r>
              <w:t>Математический анализ</w:t>
            </w:r>
          </w:p>
        </w:tc>
        <w:tc>
          <w:tcPr>
            <w:tcW w:w="3260" w:type="dxa"/>
          </w:tcPr>
          <w:p w14:paraId="18BBF7A7" w14:textId="0DDCB604" w:rsidR="003E7736" w:rsidRDefault="003A3E10" w:rsidP="003A3E10">
            <w:pPr>
              <w:pStyle w:val="a4"/>
              <w:ind w:firstLine="0"/>
              <w:jc w:val="center"/>
            </w:pPr>
            <w:r>
              <w:t>Кудрявцева Ирина</w:t>
            </w:r>
          </w:p>
        </w:tc>
      </w:tr>
    </w:tbl>
    <w:p w14:paraId="14B50606" w14:textId="77777777" w:rsidR="003E7736" w:rsidRPr="003E7736" w:rsidRDefault="003E7736" w:rsidP="003E7736">
      <w:pPr>
        <w:pStyle w:val="a4"/>
      </w:pPr>
    </w:p>
    <w:sectPr w:rsidR="003E7736" w:rsidRPr="003E7736" w:rsidSect="00D60724">
      <w:headerReference w:type="default" r:id="rId17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1F900" w14:textId="77777777" w:rsidR="00FE44C6" w:rsidRDefault="00FE44C6" w:rsidP="00E00AD9">
      <w:pPr>
        <w:spacing w:after="0" w:line="240" w:lineRule="auto"/>
      </w:pPr>
      <w:r>
        <w:separator/>
      </w:r>
    </w:p>
  </w:endnote>
  <w:endnote w:type="continuationSeparator" w:id="0">
    <w:p w14:paraId="0570A355" w14:textId="77777777" w:rsidR="00FE44C6" w:rsidRDefault="00FE44C6" w:rsidP="00E0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70434"/>
      <w:docPartObj>
        <w:docPartGallery w:val="Page Numbers (Bottom of Page)"/>
        <w:docPartUnique/>
      </w:docPartObj>
    </w:sdtPr>
    <w:sdtEndPr/>
    <w:sdtContent>
      <w:p w14:paraId="4B7A2DE6" w14:textId="4790E22D" w:rsidR="00792DE7" w:rsidRDefault="00FE44C6">
        <w:pPr>
          <w:pStyle w:val="af5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9302340"/>
      <w:docPartObj>
        <w:docPartGallery w:val="Page Numbers (Bottom of Page)"/>
        <w:docPartUnique/>
      </w:docPartObj>
    </w:sdtPr>
    <w:sdtEndPr/>
    <w:sdtContent>
      <w:p w14:paraId="47F971D5" w14:textId="77777777" w:rsidR="009E4A2F" w:rsidRDefault="009E4A2F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1B0CB" w14:textId="77777777" w:rsidR="00FE44C6" w:rsidRDefault="00FE44C6" w:rsidP="00E00AD9">
      <w:pPr>
        <w:spacing w:after="0" w:line="240" w:lineRule="auto"/>
      </w:pPr>
      <w:r>
        <w:separator/>
      </w:r>
    </w:p>
  </w:footnote>
  <w:footnote w:type="continuationSeparator" w:id="0">
    <w:p w14:paraId="646ADDDD" w14:textId="77777777" w:rsidR="00FE44C6" w:rsidRDefault="00FE44C6" w:rsidP="00E0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D2D79" w14:textId="22E33324" w:rsidR="00CC08D5" w:rsidRDefault="003026A2" w:rsidP="003026A2">
    <w:pPr>
      <w:pStyle w:val="ab"/>
    </w:pPr>
    <w:r w:rsidRPr="009C66FD">
      <w:t>Оформление текстового документа со сложной структурой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BCAE" w14:textId="4F06D3FB" w:rsidR="00030766" w:rsidRPr="00CC08D5" w:rsidRDefault="003026A2" w:rsidP="003026A2">
    <w:pPr>
      <w:pStyle w:val="ab"/>
    </w:pPr>
    <w:r w:rsidRPr="009C66FD">
      <w:t>Оформление текстового документа со сложной структурой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6BE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C89D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78A1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D9869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52E9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E2A0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2853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C85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3A3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F68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A11218"/>
    <w:multiLevelType w:val="multilevel"/>
    <w:tmpl w:val="C1C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85BA2"/>
    <w:multiLevelType w:val="hybridMultilevel"/>
    <w:tmpl w:val="86B422D2"/>
    <w:lvl w:ilvl="0" w:tplc="0B2E3D8C">
      <w:start w:val="1"/>
      <w:numFmt w:val="decimal"/>
      <w:pStyle w:val="a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5D7675"/>
    <w:multiLevelType w:val="multilevel"/>
    <w:tmpl w:val="5534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  <w:num w:numId="14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26"/>
    <w:rsid w:val="00001328"/>
    <w:rsid w:val="00003E0D"/>
    <w:rsid w:val="00030766"/>
    <w:rsid w:val="000620F3"/>
    <w:rsid w:val="000D3BAB"/>
    <w:rsid w:val="002664C4"/>
    <w:rsid w:val="0028329B"/>
    <w:rsid w:val="0029453D"/>
    <w:rsid w:val="003026A2"/>
    <w:rsid w:val="003A3E10"/>
    <w:rsid w:val="003B24D8"/>
    <w:rsid w:val="003E5B71"/>
    <w:rsid w:val="003E7736"/>
    <w:rsid w:val="0049225C"/>
    <w:rsid w:val="005025B9"/>
    <w:rsid w:val="00585DBC"/>
    <w:rsid w:val="006045C7"/>
    <w:rsid w:val="006B3A37"/>
    <w:rsid w:val="00792DE7"/>
    <w:rsid w:val="007B2867"/>
    <w:rsid w:val="0085498F"/>
    <w:rsid w:val="009007AA"/>
    <w:rsid w:val="0095585B"/>
    <w:rsid w:val="009E4A2F"/>
    <w:rsid w:val="00AB4A43"/>
    <w:rsid w:val="00B22926"/>
    <w:rsid w:val="00C44578"/>
    <w:rsid w:val="00CC08D5"/>
    <w:rsid w:val="00CC106C"/>
    <w:rsid w:val="00D60724"/>
    <w:rsid w:val="00E00AD9"/>
    <w:rsid w:val="00E82961"/>
    <w:rsid w:val="00F14759"/>
    <w:rsid w:val="00FE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856814"/>
  <w15:chartTrackingRefBased/>
  <w15:docId w15:val="{CC54EF6B-7841-404A-9FF4-6F3F48F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semiHidden/>
    <w:qFormat/>
    <w:rsid w:val="00F14759"/>
  </w:style>
  <w:style w:type="paragraph" w:styleId="1">
    <w:name w:val="heading 1"/>
    <w:basedOn w:val="a0"/>
    <w:next w:val="a0"/>
    <w:link w:val="10"/>
    <w:uiPriority w:val="9"/>
    <w:semiHidden/>
    <w:rsid w:val="00B22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F147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147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 1го уровня"/>
    <w:basedOn w:val="a0"/>
    <w:qFormat/>
    <w:rsid w:val="000D3BAB"/>
    <w:pPr>
      <w:keepNext/>
      <w:pageBreakBefore/>
      <w:widowControl w:val="0"/>
      <w:suppressAutoHyphens/>
      <w:spacing w:after="240" w:line="360" w:lineRule="auto"/>
      <w:jc w:val="center"/>
    </w:pPr>
    <w:rPr>
      <w:b/>
      <w:caps/>
      <w:sz w:val="28"/>
      <w:szCs w:val="24"/>
    </w:rPr>
  </w:style>
  <w:style w:type="paragraph" w:customStyle="1" w:styleId="21">
    <w:name w:val="Заголовок 2го уровня"/>
    <w:basedOn w:val="11"/>
    <w:qFormat/>
    <w:rsid w:val="000D3BAB"/>
    <w:pPr>
      <w:pageBreakBefore w:val="0"/>
      <w:jc w:val="left"/>
    </w:pPr>
    <w:rPr>
      <w:sz w:val="24"/>
    </w:rPr>
  </w:style>
  <w:style w:type="paragraph" w:customStyle="1" w:styleId="31">
    <w:name w:val="Заголовок 3го уровня"/>
    <w:basedOn w:val="21"/>
    <w:qFormat/>
    <w:rsid w:val="000D3BAB"/>
    <w:rPr>
      <w:b w:val="0"/>
      <w:i/>
    </w:rPr>
  </w:style>
  <w:style w:type="paragraph" w:styleId="a4">
    <w:name w:val="Body Text"/>
    <w:basedOn w:val="a0"/>
    <w:link w:val="a5"/>
    <w:uiPriority w:val="99"/>
    <w:qFormat/>
    <w:rsid w:val="000D3BAB"/>
    <w:pPr>
      <w:widowControl w:val="0"/>
      <w:suppressAutoHyphens/>
      <w:spacing w:after="120" w:line="360" w:lineRule="auto"/>
      <w:ind w:firstLine="851"/>
      <w:jc w:val="both"/>
    </w:pPr>
    <w:rPr>
      <w:sz w:val="24"/>
    </w:rPr>
  </w:style>
  <w:style w:type="character" w:customStyle="1" w:styleId="a5">
    <w:name w:val="Основной текст Знак"/>
    <w:basedOn w:val="a1"/>
    <w:link w:val="a4"/>
    <w:uiPriority w:val="99"/>
    <w:rsid w:val="000D3BAB"/>
    <w:rPr>
      <w:sz w:val="24"/>
    </w:rPr>
  </w:style>
  <w:style w:type="paragraph" w:customStyle="1" w:styleId="a6">
    <w:name w:val="Определение"/>
    <w:basedOn w:val="a4"/>
    <w:qFormat/>
    <w:rsid w:val="000D3BAB"/>
    <w:pPr>
      <w:widowControl/>
      <w:suppressAutoHyphens w:val="0"/>
      <w:ind w:left="851" w:hanging="851"/>
      <w:jc w:val="left"/>
    </w:pPr>
    <w:rPr>
      <w:i/>
    </w:rPr>
  </w:style>
  <w:style w:type="paragraph" w:customStyle="1" w:styleId="a7">
    <w:name w:val="Примечание"/>
    <w:basedOn w:val="a6"/>
    <w:qFormat/>
    <w:rsid w:val="000D3BAB"/>
    <w:pPr>
      <w:spacing w:line="240" w:lineRule="auto"/>
    </w:pPr>
    <w:rPr>
      <w:sz w:val="22"/>
    </w:rPr>
  </w:style>
  <w:style w:type="paragraph" w:customStyle="1" w:styleId="a8">
    <w:name w:val="Название таблицы"/>
    <w:basedOn w:val="a7"/>
    <w:qFormat/>
    <w:rsid w:val="000D3BAB"/>
    <w:rPr>
      <w:b/>
    </w:rPr>
  </w:style>
  <w:style w:type="paragraph" w:customStyle="1" w:styleId="a9">
    <w:name w:val="Название рисунка (картинки)"/>
    <w:basedOn w:val="a8"/>
    <w:qFormat/>
    <w:rsid w:val="000D3BAB"/>
    <w:pPr>
      <w:jc w:val="center"/>
    </w:pPr>
    <w:rPr>
      <w:b w:val="0"/>
    </w:rPr>
  </w:style>
  <w:style w:type="paragraph" w:customStyle="1" w:styleId="aa">
    <w:name w:val="Формула"/>
    <w:basedOn w:val="a9"/>
    <w:qFormat/>
    <w:rsid w:val="000D3BAB"/>
    <w:pPr>
      <w:spacing w:before="120" w:after="240"/>
      <w:ind w:left="1418" w:hanging="1418"/>
      <w:jc w:val="left"/>
    </w:pPr>
    <w:rPr>
      <w:i w:val="0"/>
      <w:sz w:val="24"/>
    </w:rPr>
  </w:style>
  <w:style w:type="paragraph" w:styleId="a">
    <w:name w:val="List"/>
    <w:uiPriority w:val="99"/>
    <w:unhideWhenUsed/>
    <w:qFormat/>
    <w:rsid w:val="003B24D8"/>
    <w:pPr>
      <w:numPr>
        <w:numId w:val="11"/>
      </w:numPr>
      <w:spacing w:after="120" w:line="360" w:lineRule="auto"/>
      <w:contextualSpacing/>
    </w:pPr>
    <w:rPr>
      <w:caps/>
      <w:sz w:val="24"/>
      <w:szCs w:val="24"/>
    </w:rPr>
  </w:style>
  <w:style w:type="paragraph" w:customStyle="1" w:styleId="ab">
    <w:name w:val="Колонтитул"/>
    <w:qFormat/>
    <w:rsid w:val="000D3BAB"/>
    <w:pPr>
      <w:jc w:val="center"/>
    </w:pPr>
    <w:rPr>
      <w:i/>
      <w:caps/>
      <w:szCs w:val="24"/>
    </w:rPr>
  </w:style>
  <w:style w:type="character" w:customStyle="1" w:styleId="10">
    <w:name w:val="Заголовок 1 Знак"/>
    <w:basedOn w:val="a1"/>
    <w:link w:val="1"/>
    <w:uiPriority w:val="9"/>
    <w:semiHidden/>
    <w:rsid w:val="00F14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147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F147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1"/>
    <w:uiPriority w:val="99"/>
    <w:unhideWhenUsed/>
    <w:rsid w:val="00F14759"/>
    <w:rPr>
      <w:color w:val="0000FF"/>
      <w:u w:val="single"/>
    </w:rPr>
  </w:style>
  <w:style w:type="character" w:styleId="ad">
    <w:name w:val="FollowedHyperlink"/>
    <w:basedOn w:val="a1"/>
    <w:uiPriority w:val="99"/>
    <w:semiHidden/>
    <w:unhideWhenUsed/>
    <w:rsid w:val="00D60724"/>
    <w:rPr>
      <w:color w:val="954F72" w:themeColor="followedHyperlink"/>
      <w:u w:val="single"/>
    </w:rPr>
  </w:style>
  <w:style w:type="paragraph" w:styleId="ae">
    <w:name w:val="Normal (Web)"/>
    <w:basedOn w:val="a0"/>
    <w:uiPriority w:val="99"/>
    <w:unhideWhenUsed/>
    <w:rsid w:val="00D6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Subtitle"/>
    <w:basedOn w:val="a0"/>
    <w:next w:val="a0"/>
    <w:link w:val="af0"/>
    <w:uiPriority w:val="11"/>
    <w:rsid w:val="009007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1"/>
    <w:link w:val="af"/>
    <w:uiPriority w:val="11"/>
    <w:rsid w:val="009007AA"/>
    <w:rPr>
      <w:rFonts w:eastAsiaTheme="minorEastAsia"/>
      <w:color w:val="5A5A5A" w:themeColor="text1" w:themeTint="A5"/>
      <w:spacing w:val="15"/>
    </w:rPr>
  </w:style>
  <w:style w:type="paragraph" w:styleId="22">
    <w:name w:val="Quote"/>
    <w:basedOn w:val="a0"/>
    <w:next w:val="a0"/>
    <w:link w:val="23"/>
    <w:uiPriority w:val="29"/>
    <w:rsid w:val="009007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9007AA"/>
    <w:rPr>
      <w:i/>
      <w:iCs/>
      <w:color w:val="404040" w:themeColor="text1" w:themeTint="BF"/>
    </w:rPr>
  </w:style>
  <w:style w:type="character" w:styleId="af1">
    <w:name w:val="Placeholder Text"/>
    <w:basedOn w:val="a1"/>
    <w:uiPriority w:val="99"/>
    <w:semiHidden/>
    <w:rsid w:val="00C44578"/>
    <w:rPr>
      <w:color w:val="808080"/>
    </w:rPr>
  </w:style>
  <w:style w:type="table" w:styleId="af2">
    <w:name w:val="Table Grid"/>
    <w:basedOn w:val="a2"/>
    <w:uiPriority w:val="39"/>
    <w:rsid w:val="003E7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0"/>
    <w:link w:val="af4"/>
    <w:uiPriority w:val="99"/>
    <w:unhideWhenUsed/>
    <w:rsid w:val="00E00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E00AD9"/>
  </w:style>
  <w:style w:type="paragraph" w:styleId="af5">
    <w:name w:val="footer"/>
    <w:basedOn w:val="a0"/>
    <w:link w:val="af6"/>
    <w:uiPriority w:val="99"/>
    <w:unhideWhenUsed/>
    <w:rsid w:val="00E00A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E00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6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9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1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tv.yandex.ru/213/program/pereryv-v-veshchanii-4913807?eventId=16450465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v.yandex.ru/213/program/pereryv-v-veshchanii-4913807?eventId=164504659" TargetMode="Externa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8;&#1072;&#1090;&#1100;&#1103;&#1085;&#1072;\Downloads\&#1052;&#1080;&#1085;&#1080;&#1089;&#1090;&#1077;&#1088;&#1089;&#1090;&#1074;&#1086;%20&#1085;&#1072;&#1091;&#1082;&#1080;%20&#1080;%20&#1074;&#1099;&#1089;&#1096;&#1077;&#1075;&#1086;%20&#1086;&#1073;&#1088;&#1072;&#1079;&#1086;&#1074;&#1072;&#1085;&#1080;&#1103;%20&#1056;&#1086;&#1089;&#1089;&#1080;&#1081;&#1089;&#1082;&#1086;&#1081;%20&#1060;&#1077;&#1076;&#1077;&#1088;&#1072;&#1094;&#1080;&#1080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Погода на 3 дня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Температура (градусов цельсия)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Завтра</c:v>
                </c:pt>
                <c:pt idx="1">
                  <c:v>Пятница</c:v>
                </c:pt>
                <c:pt idx="2">
                  <c:v>Суббота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 formatCode="0.00">
                  <c:v>6.75</c:v>
                </c:pt>
                <c:pt idx="1">
                  <c:v>8.25</c:v>
                </c:pt>
                <c:pt idx="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5B-402C-863D-1C828FAEA36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Влажность (десятки процентов)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Завтра</c:v>
                </c:pt>
                <c:pt idx="1">
                  <c:v>Пятница</c:v>
                </c:pt>
                <c:pt idx="2">
                  <c:v>Суббота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 formatCode="0.00">
                  <c:v>5.0999999999999996</c:v>
                </c:pt>
                <c:pt idx="1">
                  <c:v>5.45</c:v>
                </c:pt>
                <c:pt idx="2">
                  <c:v>6.08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5B-402C-863D-1C828FAEA36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Скорость ветра (м/с)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Лист1!$A$2:$A$4</c:f>
              <c:strCache>
                <c:ptCount val="3"/>
                <c:pt idx="0">
                  <c:v>Завтра</c:v>
                </c:pt>
                <c:pt idx="1">
                  <c:v>Пятница</c:v>
                </c:pt>
                <c:pt idx="2">
                  <c:v>Суббота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 formatCode="0.00">
                  <c:v>5.75</c:v>
                </c:pt>
                <c:pt idx="1">
                  <c:v>3.5</c:v>
                </c:pt>
                <c:pt idx="2">
                  <c:v>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5B-402C-863D-1C828FAEA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0180991"/>
        <c:axId val="794698895"/>
      </c:lineChart>
      <c:catAx>
        <c:axId val="790180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4698895"/>
        <c:crosses val="autoZero"/>
        <c:auto val="1"/>
        <c:lblAlgn val="ctr"/>
        <c:lblOffset val="100"/>
        <c:noMultiLvlLbl val="0"/>
      </c:catAx>
      <c:valAx>
        <c:axId val="794698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0180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3229F-BCE2-436F-9929-4AED3A695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Министерство науки и высшего образования Российской Федерации.dotx</Template>
  <TotalTime>74</TotalTime>
  <Pages>7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Чечулин Лев Олегович</cp:lastModifiedBy>
  <cp:revision>6</cp:revision>
  <dcterms:created xsi:type="dcterms:W3CDTF">2020-10-14T04:07:00Z</dcterms:created>
  <dcterms:modified xsi:type="dcterms:W3CDTF">2020-10-14T07:10:00Z</dcterms:modified>
</cp:coreProperties>
</file>