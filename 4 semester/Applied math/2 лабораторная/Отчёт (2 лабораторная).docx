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DF3F" w14:textId="77777777" w:rsidR="00E5301E" w:rsidRPr="00E5301E" w:rsidRDefault="00CA50B7" w:rsidP="00E5301E">
      <w:pPr>
        <w:pStyle w:val="afa"/>
        <w:spacing w:after="120"/>
        <w:rPr>
          <w:rFonts w:ascii="Times New Roman" w:hAnsi="Times New Roman" w:cs="Times New Roman"/>
          <w:i w:val="0"/>
        </w:rPr>
      </w:pPr>
      <w:r w:rsidRPr="00E5301E">
        <w:rPr>
          <w:rFonts w:ascii="Times New Roman" w:hAnsi="Times New Roman" w:cs="Times New Roman"/>
          <w:i w:val="0"/>
        </w:rPr>
        <w:t>Министерство науки и высшего образования Российской Федерации</w:t>
      </w:r>
    </w:p>
    <w:p w14:paraId="3A607091" w14:textId="77777777" w:rsidR="00CA50B7" w:rsidRPr="00E5301E" w:rsidRDefault="00CA50B7" w:rsidP="00CA50B7">
      <w:pPr>
        <w:jc w:val="center"/>
        <w:rPr>
          <w:rFonts w:ascii="Times New Roman" w:hAnsi="Times New Roman" w:cs="Times New Roman"/>
          <w:sz w:val="16"/>
        </w:rPr>
      </w:pPr>
      <w:r w:rsidRPr="00E5301E">
        <w:rPr>
          <w:rFonts w:ascii="Times New Roman" w:hAnsi="Times New Roman" w:cs="Times New Roman"/>
          <w:sz w:val="16"/>
        </w:rPr>
        <w:t>ФЕДЕРАЛЬНОЕ ГОСУДАРСТВЕННОЕ АВТОНОМНОЕ ОБРАЗОВАТЕЛЬНОЕ УЧРЕЖДЕНИЕ ВЫСШЕГО ОБРАЗОВАНИЯ</w:t>
      </w:r>
    </w:p>
    <w:p w14:paraId="20CB4E1C" w14:textId="77777777" w:rsidR="00CA50B7" w:rsidRPr="00E5301E" w:rsidRDefault="00CA50B7" w:rsidP="00CA50B7">
      <w:pPr>
        <w:jc w:val="center"/>
        <w:rPr>
          <w:rFonts w:ascii="Times New Roman" w:hAnsi="Times New Roman" w:cs="Times New Roman"/>
          <w:b/>
        </w:rPr>
      </w:pPr>
      <w:r w:rsidRPr="00E5301E">
        <w:rPr>
          <w:rFonts w:ascii="Times New Roman" w:hAnsi="Times New Roman" w:cs="Times New Roman"/>
          <w:b/>
        </w:rPr>
        <w:t>Национальный исследовательский университет ИТМО</w:t>
      </w:r>
    </w:p>
    <w:p w14:paraId="32803D13" w14:textId="77777777" w:rsidR="00CA50B7" w:rsidRPr="00E5301E" w:rsidRDefault="00CA50B7" w:rsidP="00CA50B7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E5301E">
        <w:rPr>
          <w:rFonts w:ascii="Times New Roman" w:hAnsi="Times New Roman" w:cs="Times New Roman"/>
          <w:b/>
          <w:sz w:val="18"/>
          <w:szCs w:val="18"/>
        </w:rPr>
        <w:t>Мегафакультет трансляционных информационных технологий</w:t>
      </w:r>
    </w:p>
    <w:p w14:paraId="7CB3BE84" w14:textId="77777777" w:rsidR="00CA50B7" w:rsidRPr="00E5301E" w:rsidRDefault="00CA50B7" w:rsidP="00CA50B7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E5301E">
        <w:rPr>
          <w:rFonts w:ascii="Times New Roman" w:hAnsi="Times New Roman" w:cs="Times New Roman"/>
          <w:b/>
          <w:sz w:val="18"/>
          <w:szCs w:val="18"/>
        </w:rPr>
        <w:t>Факультет информационных технологий и программирования</w:t>
      </w:r>
    </w:p>
    <w:p w14:paraId="16A0CC23" w14:textId="77777777" w:rsidR="00CA50B7" w:rsidRPr="00E5301E" w:rsidRDefault="00CA50B7" w:rsidP="00CA50B7">
      <w:pPr>
        <w:jc w:val="center"/>
        <w:rPr>
          <w:rFonts w:ascii="Times New Roman" w:hAnsi="Times New Roman" w:cs="Times New Roman"/>
          <w:b/>
        </w:rPr>
      </w:pPr>
    </w:p>
    <w:p w14:paraId="31C409B2" w14:textId="77777777" w:rsidR="00CA50B7" w:rsidRPr="00E5301E" w:rsidRDefault="00CA50B7" w:rsidP="00CA50B7">
      <w:pPr>
        <w:jc w:val="center"/>
        <w:rPr>
          <w:rFonts w:ascii="Times New Roman" w:hAnsi="Times New Roman" w:cs="Times New Roman"/>
          <w:b/>
        </w:rPr>
      </w:pPr>
    </w:p>
    <w:p w14:paraId="48B4C73B" w14:textId="77777777" w:rsidR="00CA50B7" w:rsidRPr="00E5301E" w:rsidRDefault="00CA50B7" w:rsidP="00CA50B7">
      <w:pPr>
        <w:jc w:val="center"/>
        <w:rPr>
          <w:rFonts w:ascii="Times New Roman" w:hAnsi="Times New Roman" w:cs="Times New Roman"/>
          <w:b/>
        </w:rPr>
      </w:pPr>
    </w:p>
    <w:p w14:paraId="5A4C0CE8" w14:textId="77777777" w:rsidR="00CA50B7" w:rsidRPr="00E5301E" w:rsidRDefault="00CA50B7" w:rsidP="00CA50B7">
      <w:pPr>
        <w:jc w:val="center"/>
        <w:rPr>
          <w:rFonts w:ascii="Times New Roman" w:hAnsi="Times New Roman" w:cs="Times New Roman"/>
          <w:b/>
        </w:rPr>
      </w:pPr>
    </w:p>
    <w:p w14:paraId="3297FE64" w14:textId="77777777" w:rsidR="00CA50B7" w:rsidRPr="00E5301E" w:rsidRDefault="00CA50B7" w:rsidP="00CA50B7">
      <w:pPr>
        <w:jc w:val="center"/>
        <w:rPr>
          <w:rFonts w:ascii="Times New Roman" w:hAnsi="Times New Roman" w:cs="Times New Roman"/>
          <w:b/>
        </w:rPr>
      </w:pPr>
    </w:p>
    <w:p w14:paraId="0C072191" w14:textId="77777777" w:rsidR="00CA50B7" w:rsidRPr="00E5301E" w:rsidRDefault="00CA50B7" w:rsidP="00CA50B7">
      <w:pPr>
        <w:jc w:val="center"/>
        <w:rPr>
          <w:rFonts w:ascii="Times New Roman" w:hAnsi="Times New Roman" w:cs="Times New Roman"/>
          <w:b/>
        </w:rPr>
      </w:pPr>
    </w:p>
    <w:p w14:paraId="089F65FC" w14:textId="75189D23" w:rsidR="00CA50B7" w:rsidRPr="00E5301E" w:rsidRDefault="00762BCC" w:rsidP="00CA50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ЛАБОРАТОРНАЯ РАБОТА №</w:t>
      </w:r>
      <w:r w:rsidR="0035290C">
        <w:rPr>
          <w:rFonts w:ascii="Times New Roman" w:hAnsi="Times New Roman" w:cs="Times New Roman"/>
          <w:b/>
        </w:rPr>
        <w:t>2</w:t>
      </w:r>
    </w:p>
    <w:p w14:paraId="661831C3" w14:textId="77777777" w:rsidR="00CA50B7" w:rsidRPr="00E5301E" w:rsidRDefault="00CA50B7" w:rsidP="00CA50B7">
      <w:pPr>
        <w:jc w:val="center"/>
        <w:rPr>
          <w:rFonts w:ascii="Times New Roman" w:hAnsi="Times New Roman" w:cs="Times New Roman"/>
          <w:b/>
        </w:rPr>
      </w:pPr>
      <w:r w:rsidRPr="00E5301E">
        <w:rPr>
          <w:rFonts w:ascii="Times New Roman" w:hAnsi="Times New Roman" w:cs="Times New Roman"/>
          <w:b/>
        </w:rPr>
        <w:t>По дисциплине «</w:t>
      </w:r>
      <w:r w:rsidR="00762BCC">
        <w:rPr>
          <w:rFonts w:ascii="Times New Roman" w:hAnsi="Times New Roman" w:cs="Times New Roman"/>
          <w:b/>
        </w:rPr>
        <w:t>Прикладная математика</w:t>
      </w:r>
      <w:r w:rsidRPr="00E5301E">
        <w:rPr>
          <w:rFonts w:ascii="Times New Roman" w:hAnsi="Times New Roman" w:cs="Times New Roman"/>
          <w:b/>
        </w:rPr>
        <w:t>»</w:t>
      </w:r>
    </w:p>
    <w:p w14:paraId="4939EF0A" w14:textId="7FD194D4" w:rsidR="00CA50B7" w:rsidRDefault="0035290C" w:rsidP="00CA50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Градиентный спуск</w:t>
      </w:r>
    </w:p>
    <w:p w14:paraId="4E942D5F" w14:textId="77777777" w:rsidR="00913FB5" w:rsidRPr="00913FB5" w:rsidRDefault="00913FB5" w:rsidP="00CA50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Вариант 10</w:t>
      </w:r>
    </w:p>
    <w:p w14:paraId="259D6E14" w14:textId="77777777" w:rsidR="00E5301E" w:rsidRPr="00E5301E" w:rsidRDefault="00E5301E" w:rsidP="00CA50B7">
      <w:pPr>
        <w:jc w:val="right"/>
        <w:rPr>
          <w:rFonts w:ascii="Times New Roman" w:hAnsi="Times New Roman" w:cs="Times New Roman"/>
        </w:rPr>
      </w:pPr>
    </w:p>
    <w:p w14:paraId="2394C391" w14:textId="77777777" w:rsidR="00E5301E" w:rsidRPr="00E5301E" w:rsidRDefault="00E5301E" w:rsidP="00CA50B7">
      <w:pPr>
        <w:jc w:val="right"/>
        <w:rPr>
          <w:rFonts w:ascii="Times New Roman" w:hAnsi="Times New Roman" w:cs="Times New Roman"/>
        </w:rPr>
      </w:pPr>
    </w:p>
    <w:p w14:paraId="1D1F6466" w14:textId="77777777" w:rsidR="00E5301E" w:rsidRDefault="00E5301E" w:rsidP="00E5301E">
      <w:pPr>
        <w:spacing w:after="0"/>
        <w:jc w:val="right"/>
        <w:rPr>
          <w:rFonts w:ascii="Times New Roman" w:hAnsi="Times New Roman" w:cs="Times New Roman"/>
        </w:rPr>
      </w:pPr>
    </w:p>
    <w:p w14:paraId="585B64E9" w14:textId="77777777" w:rsidR="00E5301E" w:rsidRDefault="00E5301E" w:rsidP="00E5301E">
      <w:pPr>
        <w:spacing w:after="0"/>
        <w:jc w:val="right"/>
        <w:rPr>
          <w:rFonts w:ascii="Times New Roman" w:hAnsi="Times New Roman" w:cs="Times New Roman"/>
        </w:rPr>
      </w:pPr>
    </w:p>
    <w:p w14:paraId="453B1FE7" w14:textId="77777777" w:rsidR="00E5301E" w:rsidRDefault="005131EF" w:rsidP="00E5301E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7480E" wp14:editId="5D33F755">
                <wp:simplePos x="0" y="0"/>
                <wp:positionH relativeFrom="column">
                  <wp:posOffset>4461510</wp:posOffset>
                </wp:positionH>
                <wp:positionV relativeFrom="paragraph">
                  <wp:posOffset>69850</wp:posOffset>
                </wp:positionV>
                <wp:extent cx="2171700" cy="624840"/>
                <wp:effectExtent l="0" t="0" r="0" b="381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818B6" w14:textId="77777777" w:rsidR="00DE579B" w:rsidRDefault="00DE579B" w:rsidP="007B40FF">
                            <w:pPr>
                              <w:spacing w:after="0" w:line="240" w:lineRule="auto"/>
                            </w:pPr>
                            <w:r>
                              <w:t>Мельник Денис Александрович</w:t>
                            </w:r>
                          </w:p>
                          <w:p w14:paraId="2558A8E7" w14:textId="77777777" w:rsidR="00DE579B" w:rsidRDefault="00DE579B" w:rsidP="007B40FF">
                            <w:pPr>
                              <w:spacing w:after="0" w:line="240" w:lineRule="auto"/>
                            </w:pPr>
                            <w:r>
                              <w:t>Хакимов Руслан Венирович</w:t>
                            </w:r>
                          </w:p>
                          <w:p w14:paraId="555474E4" w14:textId="77777777" w:rsidR="00DE579B" w:rsidRDefault="00DE579B" w:rsidP="007B40FF">
                            <w:pPr>
                              <w:spacing w:after="0" w:line="240" w:lineRule="auto"/>
                            </w:pPr>
                            <w:r>
                              <w:t>Чечулин Лев Олегович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7480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51.3pt;margin-top:5.5pt;width:171pt;height:4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" filled="f" stroked="f" strokeweight=".5pt">
                <v:textbox>
                  <w:txbxContent>
                    <w:p w14:paraId="077818B6" w14:textId="77777777" w:rsidR="00DE579B" w:rsidRDefault="00DE579B" w:rsidP="007B40FF">
                      <w:pPr>
                        <w:spacing w:after="0" w:line="240" w:lineRule="auto"/>
                      </w:pPr>
                      <w:r>
                        <w:t>Мельник Денис Александрович</w:t>
                      </w:r>
                    </w:p>
                    <w:p w14:paraId="2558A8E7" w14:textId="77777777" w:rsidR="00DE579B" w:rsidRDefault="00DE579B" w:rsidP="007B40FF">
                      <w:pPr>
                        <w:spacing w:after="0" w:line="240" w:lineRule="auto"/>
                      </w:pPr>
                      <w:r>
                        <w:t>Хакимов Руслан Венирович</w:t>
                      </w:r>
                    </w:p>
                    <w:p w14:paraId="555474E4" w14:textId="77777777" w:rsidR="00DE579B" w:rsidRDefault="00DE579B" w:rsidP="007B40FF">
                      <w:pPr>
                        <w:spacing w:after="0" w:line="240" w:lineRule="auto"/>
                      </w:pPr>
                      <w:r>
                        <w:t>Чечулин Лев Олегович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0843B1EB" w14:textId="77777777" w:rsidR="00CA50B7" w:rsidRPr="00E5301E" w:rsidRDefault="005131EF" w:rsidP="005131EF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</w:t>
      </w:r>
      <w:r w:rsidR="00924611" w:rsidRPr="00E5301E">
        <w:rPr>
          <w:rFonts w:ascii="Times New Roman" w:hAnsi="Times New Roman" w:cs="Times New Roman"/>
        </w:rPr>
        <w:t>Выполнил</w:t>
      </w:r>
      <w:r w:rsidR="00762BCC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                                      </w:t>
      </w:r>
      <w:r w:rsidR="007B16A1" w:rsidRPr="007B16A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A46533" wp14:editId="16CB2FE5">
                <wp:simplePos x="0" y="0"/>
                <wp:positionH relativeFrom="page">
                  <wp:posOffset>5113020</wp:posOffset>
                </wp:positionH>
                <wp:positionV relativeFrom="paragraph">
                  <wp:posOffset>156845</wp:posOffset>
                </wp:positionV>
                <wp:extent cx="2360930" cy="28956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B1C0C" w14:textId="77777777" w:rsidR="00DE579B" w:rsidRPr="007B16A1" w:rsidRDefault="00DE57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46533" id="Надпись 2" o:spid="_x0000_s1027" type="#_x0000_t202" style="position:absolute;margin-left:402.6pt;margin-top:12.35pt;width:185.9pt;height:22.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" filled="f" stroked="f">
                <v:textbox>
                  <w:txbxContent>
                    <w:p w14:paraId="5D5B1C0C" w14:textId="77777777" w:rsidR="00DE579B" w:rsidRPr="007B16A1" w:rsidRDefault="00DE579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</w:t>
      </w:r>
      <w:r w:rsidR="00E5301E" w:rsidRPr="00E5301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</w:t>
      </w:r>
      <w:r w:rsidR="007B40FF">
        <w:rPr>
          <w:rFonts w:ascii="Times New Roman" w:hAnsi="Times New Roman" w:cs="Times New Roman"/>
          <w:sz w:val="16"/>
          <w:szCs w:val="16"/>
        </w:rPr>
        <w:t xml:space="preserve">       </w:t>
      </w:r>
    </w:p>
    <w:p w14:paraId="280D4569" w14:textId="77777777" w:rsidR="007B40FF" w:rsidRDefault="007B40FF" w:rsidP="00E5301E">
      <w:pPr>
        <w:spacing w:after="0"/>
        <w:jc w:val="right"/>
        <w:rPr>
          <w:rFonts w:ascii="Times New Roman" w:hAnsi="Times New Roman" w:cs="Times New Roman"/>
        </w:rPr>
      </w:pPr>
    </w:p>
    <w:p w14:paraId="202C9A19" w14:textId="77777777" w:rsidR="007B40FF" w:rsidRDefault="007B40FF" w:rsidP="00E5301E">
      <w:pPr>
        <w:spacing w:after="0"/>
        <w:jc w:val="right"/>
        <w:rPr>
          <w:rFonts w:ascii="Times New Roman" w:hAnsi="Times New Roman" w:cs="Times New Roman"/>
        </w:rPr>
      </w:pPr>
    </w:p>
    <w:p w14:paraId="6A207976" w14:textId="77777777" w:rsidR="007B40FF" w:rsidRDefault="007B40FF" w:rsidP="00E5301E">
      <w:pPr>
        <w:spacing w:after="0"/>
        <w:jc w:val="right"/>
        <w:rPr>
          <w:rFonts w:ascii="Times New Roman" w:hAnsi="Times New Roman" w:cs="Times New Roman"/>
        </w:rPr>
      </w:pPr>
    </w:p>
    <w:p w14:paraId="7AE08F89" w14:textId="77777777" w:rsidR="007B40FF" w:rsidRDefault="00DD7803" w:rsidP="00E5301E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919EB" wp14:editId="6E6408E9">
                <wp:simplePos x="0" y="0"/>
                <wp:positionH relativeFrom="column">
                  <wp:posOffset>4461510</wp:posOffset>
                </wp:positionH>
                <wp:positionV relativeFrom="paragraph">
                  <wp:posOffset>86360</wp:posOffset>
                </wp:positionV>
                <wp:extent cx="2042160" cy="25146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DAD94" w14:textId="264785D9" w:rsidR="00DD7803" w:rsidRDefault="00DD78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919EB" id="Надпись 3" o:spid="_x0000_s1028" type="#_x0000_t202" style="position:absolute;left:0;text-align:left;margin-left:351.3pt;margin-top:6.8pt;width:160.8pt;height:19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" filled="f" stroked="f" strokeweight=".5pt">
                <v:textbox>
                  <w:txbxContent>
                    <w:p w14:paraId="11DDAD94" w14:textId="264785D9" w:rsidR="00DD7803" w:rsidRDefault="00DD7803"/>
                  </w:txbxContent>
                </v:textbox>
              </v:shape>
            </w:pict>
          </mc:Fallback>
        </mc:AlternateContent>
      </w:r>
    </w:p>
    <w:p w14:paraId="13EF7BA6" w14:textId="20E6A0FD" w:rsidR="00E5301E" w:rsidRPr="00E5301E" w:rsidRDefault="00924611" w:rsidP="00E5301E">
      <w:pPr>
        <w:spacing w:after="0"/>
        <w:jc w:val="right"/>
        <w:rPr>
          <w:rFonts w:ascii="Times New Roman" w:hAnsi="Times New Roman" w:cs="Times New Roman"/>
        </w:rPr>
      </w:pPr>
      <w:r w:rsidRPr="00E5301E">
        <w:rPr>
          <w:rFonts w:ascii="Times New Roman" w:hAnsi="Times New Roman" w:cs="Times New Roman"/>
        </w:rPr>
        <w:t>Проверил</w:t>
      </w:r>
      <w:r w:rsidR="00E5301E" w:rsidRPr="00E5301E">
        <w:rPr>
          <w:rFonts w:ascii="Times New Roman" w:hAnsi="Times New Roman" w:cs="Times New Roman"/>
        </w:rPr>
        <w:t>_____________________________</w:t>
      </w:r>
    </w:p>
    <w:p w14:paraId="656752F7" w14:textId="77777777" w:rsidR="00E5301E" w:rsidRPr="00E5301E" w:rsidRDefault="00E5301E" w:rsidP="00E5301E">
      <w:pPr>
        <w:jc w:val="center"/>
        <w:rPr>
          <w:rFonts w:ascii="Times New Roman" w:hAnsi="Times New Roman" w:cs="Times New Roman"/>
          <w:sz w:val="16"/>
          <w:szCs w:val="16"/>
        </w:rPr>
      </w:pPr>
      <w:r w:rsidRPr="00E5301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(Фамилия, имя, отчество)</w:t>
      </w:r>
    </w:p>
    <w:p w14:paraId="47E6A865" w14:textId="77777777" w:rsidR="00924611" w:rsidRPr="00E5301E" w:rsidRDefault="00924611" w:rsidP="00E5301E">
      <w:pPr>
        <w:jc w:val="right"/>
        <w:rPr>
          <w:rFonts w:ascii="Times New Roman" w:hAnsi="Times New Roman" w:cs="Times New Roman"/>
        </w:rPr>
      </w:pPr>
    </w:p>
    <w:p w14:paraId="76D6FC49" w14:textId="77777777" w:rsidR="00924611" w:rsidRPr="00E5301E" w:rsidRDefault="00924611" w:rsidP="00924611">
      <w:pPr>
        <w:jc w:val="center"/>
        <w:rPr>
          <w:rFonts w:ascii="Times New Roman" w:hAnsi="Times New Roman" w:cs="Times New Roman"/>
        </w:rPr>
      </w:pPr>
    </w:p>
    <w:p w14:paraId="3099754E" w14:textId="77777777" w:rsidR="00924611" w:rsidRPr="00E5301E" w:rsidRDefault="00924611" w:rsidP="00692CBE">
      <w:pPr>
        <w:pStyle w:val="ac"/>
        <w:rPr>
          <w:rStyle w:val="ab"/>
          <w:rFonts w:cs="Times New Roman"/>
        </w:rPr>
      </w:pPr>
    </w:p>
    <w:p w14:paraId="0A3603B0" w14:textId="77777777" w:rsidR="00924611" w:rsidRPr="00E5301E" w:rsidRDefault="00924611" w:rsidP="00924611">
      <w:pPr>
        <w:jc w:val="center"/>
        <w:rPr>
          <w:rFonts w:ascii="Times New Roman" w:hAnsi="Times New Roman" w:cs="Times New Roman"/>
        </w:rPr>
      </w:pPr>
    </w:p>
    <w:p w14:paraId="55381BF3" w14:textId="77777777" w:rsidR="00924611" w:rsidRPr="00E5301E" w:rsidRDefault="00924611" w:rsidP="00924611">
      <w:pPr>
        <w:jc w:val="center"/>
        <w:rPr>
          <w:rFonts w:ascii="Times New Roman" w:hAnsi="Times New Roman" w:cs="Times New Roman"/>
        </w:rPr>
      </w:pPr>
    </w:p>
    <w:p w14:paraId="64952F23" w14:textId="77777777" w:rsidR="00924611" w:rsidRPr="00E5301E" w:rsidRDefault="00924611" w:rsidP="00924611">
      <w:pPr>
        <w:jc w:val="center"/>
        <w:rPr>
          <w:rFonts w:ascii="Times New Roman" w:hAnsi="Times New Roman" w:cs="Times New Roman"/>
        </w:rPr>
      </w:pPr>
    </w:p>
    <w:p w14:paraId="4A3E4734" w14:textId="77777777" w:rsidR="00924611" w:rsidRPr="00E5301E" w:rsidRDefault="00924611" w:rsidP="00924611">
      <w:pPr>
        <w:jc w:val="center"/>
        <w:rPr>
          <w:rFonts w:ascii="Times New Roman" w:hAnsi="Times New Roman" w:cs="Times New Roman"/>
        </w:rPr>
      </w:pPr>
    </w:p>
    <w:p w14:paraId="523E6889" w14:textId="77777777" w:rsidR="00924611" w:rsidRPr="00E5301E" w:rsidRDefault="00924611" w:rsidP="00924611">
      <w:pPr>
        <w:jc w:val="center"/>
        <w:rPr>
          <w:rFonts w:ascii="Times New Roman" w:hAnsi="Times New Roman" w:cs="Times New Roman"/>
        </w:rPr>
      </w:pPr>
    </w:p>
    <w:p w14:paraId="3F3D3705" w14:textId="77777777" w:rsidR="00924611" w:rsidRPr="00E5301E" w:rsidRDefault="00924611" w:rsidP="00E5301E">
      <w:pPr>
        <w:rPr>
          <w:rFonts w:ascii="Times New Roman" w:hAnsi="Times New Roman" w:cs="Times New Roman"/>
        </w:rPr>
      </w:pPr>
    </w:p>
    <w:p w14:paraId="2A74A032" w14:textId="77777777" w:rsidR="007402C6" w:rsidRDefault="0007205F" w:rsidP="00E530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2022</w:t>
      </w:r>
      <w:r w:rsidR="00E5301E" w:rsidRPr="00E5301E">
        <w:rPr>
          <w:rFonts w:ascii="Times New Roman" w:hAnsi="Times New Roman" w:cs="Times New Roman"/>
        </w:rPr>
        <w:t xml:space="preserve"> г.</w:t>
      </w:r>
    </w:p>
    <w:p w14:paraId="20A310AA" w14:textId="75AFD01B" w:rsidR="00737F2F" w:rsidRDefault="00D0103F" w:rsidP="00737F2F">
      <w:pPr>
        <w:pStyle w:val="1-"/>
      </w:pPr>
      <w:r>
        <w:lastRenderedPageBreak/>
        <w:t>задание</w:t>
      </w:r>
      <w:r w:rsidR="00737F2F" w:rsidRPr="00737F2F">
        <w:rPr>
          <w:b w:val="0"/>
          <w:caps w:val="0"/>
          <w:sz w:val="24"/>
        </w:rPr>
        <w:drawing>
          <wp:inline distT="0" distB="0" distL="0" distR="0" wp14:anchorId="4B440237" wp14:editId="0B15E24F">
            <wp:extent cx="6039693" cy="3686689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F2F" w:rsidRPr="00737F2F">
        <w:rPr>
          <w:noProof/>
        </w:rPr>
        <w:t xml:space="preserve"> </w:t>
      </w:r>
      <w:r w:rsidR="00737F2F" w:rsidRPr="00737F2F">
        <w:drawing>
          <wp:inline distT="0" distB="0" distL="0" distR="0" wp14:anchorId="275428B9" wp14:editId="229A7D46">
            <wp:extent cx="6172200" cy="3249016"/>
            <wp:effectExtent l="0" t="0" r="0" b="889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415" cy="32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46B0" w14:textId="733C0C1B" w:rsidR="00913FB5" w:rsidRDefault="00483C7B" w:rsidP="00737F2F">
      <w:pPr>
        <w:pStyle w:val="1-"/>
      </w:pPr>
      <w:r>
        <w:lastRenderedPageBreak/>
        <w:t>Немного теории</w:t>
      </w:r>
    </w:p>
    <w:p w14:paraId="512E2833" w14:textId="6BDE6816" w:rsidR="00C46019" w:rsidRPr="00483C7B" w:rsidRDefault="00C46019" w:rsidP="00913FB5">
      <w:pPr>
        <w:pStyle w:val="ac"/>
      </w:pPr>
      <w:r>
        <w:t>Градиент функции – вектор, координаты которого являются частными производными функции на соответствующие оси. Обозначается</w:t>
      </w:r>
      <w:r w:rsidR="001632A4" w:rsidRPr="00483C7B">
        <w:t xml:space="preserve"> </w:t>
      </w:r>
      <w:r w:rsidR="001632A4">
        <w:t xml:space="preserve">для точки </w:t>
      </w:r>
      <w:r w:rsidR="001632A4">
        <w:rPr>
          <w:lang w:val="en-US"/>
        </w:rPr>
        <w:t>point</w:t>
      </w:r>
      <w:r>
        <w:t xml:space="preserve">: </w:t>
      </w:r>
      <w:r w:rsidR="001632A4">
        <w:rPr>
          <w:lang w:val="en-US"/>
        </w:rPr>
        <w:t>grad</w:t>
      </w:r>
      <w:r w:rsidR="001632A4" w:rsidRPr="00483C7B">
        <w:t>(</w:t>
      </w:r>
      <w:r w:rsidR="001632A4">
        <w:rPr>
          <w:lang w:val="en-US"/>
        </w:rPr>
        <w:t>point</w:t>
      </w:r>
      <w:r w:rsidR="001632A4" w:rsidRPr="00483C7B">
        <w:t>).</w:t>
      </w:r>
    </w:p>
    <w:p w14:paraId="25B56DEF" w14:textId="0A79B48F" w:rsidR="00C46019" w:rsidRDefault="00C46019" w:rsidP="00913FB5">
      <w:pPr>
        <w:pStyle w:val="ac"/>
      </w:pPr>
      <w:r>
        <w:t xml:space="preserve">Градиентный спуск – метод оптимизации многомерной функции, при помощи нахождения градиента функции и итеративного перехода в сторону минимума. </w:t>
      </w:r>
    </w:p>
    <w:p w14:paraId="11BFC7AE" w14:textId="69EFEC07" w:rsidR="00C46019" w:rsidRDefault="001632A4" w:rsidP="00913FB5">
      <w:pPr>
        <w:pStyle w:val="ac"/>
      </w:pPr>
      <w:r>
        <w:t>Переход осуществляется за счёт поиска коэффициента перед градиентом (</w:t>
      </w:r>
      <w:r>
        <w:rPr>
          <w:lang w:val="en-US"/>
        </w:rPr>
        <w:t>alpha</w:t>
      </w:r>
      <w:r w:rsidRPr="001632A4">
        <w:t>).</w:t>
      </w:r>
    </w:p>
    <w:p w14:paraId="343EA801" w14:textId="19DC2EFD" w:rsidR="001632A4" w:rsidRDefault="001632A4" w:rsidP="00913FB5">
      <w:pPr>
        <w:pStyle w:val="ac"/>
        <w:rPr>
          <w:lang w:val="en-US"/>
        </w:rPr>
      </w:pPr>
      <w:r>
        <w:rPr>
          <w:lang w:val="en-US"/>
        </w:rPr>
        <w:t>new point = point – alpha * grad(point).</w:t>
      </w:r>
    </w:p>
    <w:p w14:paraId="2F034FCA" w14:textId="45D7A05D" w:rsidR="001632A4" w:rsidRDefault="001632A4" w:rsidP="00913FB5">
      <w:pPr>
        <w:pStyle w:val="ac"/>
      </w:pPr>
      <w:r>
        <w:t>Так осуществляется переход к новой точке, более ближней к минимуму.</w:t>
      </w:r>
    </w:p>
    <w:p w14:paraId="6240933C" w14:textId="77777777" w:rsidR="00983BEF" w:rsidRDefault="001632A4" w:rsidP="00913FB5">
      <w:pPr>
        <w:pStyle w:val="ac"/>
      </w:pPr>
      <w:r>
        <w:t xml:space="preserve">Основная проблема в том, что коэффициент </w:t>
      </w:r>
      <w:r>
        <w:rPr>
          <w:lang w:val="en-US"/>
        </w:rPr>
        <w:t>alpha</w:t>
      </w:r>
      <w:r w:rsidRPr="001632A4">
        <w:t xml:space="preserve"> </w:t>
      </w:r>
      <w:r>
        <w:t xml:space="preserve">неизвестен, для его поиска используются </w:t>
      </w:r>
      <w:r w:rsidR="00983BEF">
        <w:t xml:space="preserve">различные методы: </w:t>
      </w:r>
    </w:p>
    <w:p w14:paraId="7C2FD89D" w14:textId="50447F26" w:rsidR="001632A4" w:rsidRDefault="00983BEF" w:rsidP="00983BEF">
      <w:pPr>
        <w:pStyle w:val="ac"/>
        <w:numPr>
          <w:ilvl w:val="0"/>
          <w:numId w:val="5"/>
        </w:numPr>
      </w:pPr>
      <w:r>
        <w:t xml:space="preserve">Всегда используется один и тот же </w:t>
      </w:r>
      <w:r>
        <w:rPr>
          <w:lang w:val="en-US"/>
        </w:rPr>
        <w:t>alpha</w:t>
      </w:r>
      <w:r w:rsidRPr="00983BEF">
        <w:t>.</w:t>
      </w:r>
    </w:p>
    <w:p w14:paraId="3232571B" w14:textId="11939D39" w:rsidR="00983BEF" w:rsidRDefault="00983BEF" w:rsidP="00983BEF">
      <w:pPr>
        <w:pStyle w:val="ac"/>
        <w:numPr>
          <w:ilvl w:val="0"/>
          <w:numId w:val="5"/>
        </w:numPr>
      </w:pPr>
      <w:r>
        <w:t xml:space="preserve">С каждой итерацией </w:t>
      </w:r>
      <w:r>
        <w:rPr>
          <w:lang w:val="en-US"/>
        </w:rPr>
        <w:t>alpha</w:t>
      </w:r>
      <w:r>
        <w:t xml:space="preserve"> уменьшается в </w:t>
      </w:r>
      <w:r>
        <w:rPr>
          <w:lang w:val="en-US"/>
        </w:rPr>
        <w:t>k</w:t>
      </w:r>
      <w:r w:rsidRPr="00983BEF">
        <w:t xml:space="preserve"> </w:t>
      </w:r>
      <w:r>
        <w:t>раз.</w:t>
      </w:r>
    </w:p>
    <w:p w14:paraId="1989AE16" w14:textId="40C6F72D" w:rsidR="00983BEF" w:rsidRDefault="00983BEF" w:rsidP="00983BEF">
      <w:pPr>
        <w:pStyle w:val="ac"/>
        <w:numPr>
          <w:ilvl w:val="0"/>
          <w:numId w:val="5"/>
        </w:numPr>
      </w:pPr>
      <w:r>
        <w:t xml:space="preserve">Поиск производится при помощи одномерной минимизации функции </w:t>
      </w:r>
    </w:p>
    <w:p w14:paraId="58444C0A" w14:textId="77777777" w:rsidR="00983BEF" w:rsidRDefault="00983BEF" w:rsidP="00983BEF">
      <w:pPr>
        <w:pStyle w:val="ac"/>
        <w:ind w:left="1776" w:firstLine="0"/>
        <w:rPr>
          <w:lang w:val="en-US"/>
        </w:rPr>
      </w:pPr>
      <w:r>
        <w:rPr>
          <w:lang w:val="en-US"/>
        </w:rPr>
        <w:t>f</w:t>
      </w:r>
      <w:r w:rsidRPr="00983BEF">
        <w:rPr>
          <w:lang w:val="en-US"/>
        </w:rPr>
        <w:t>(</w:t>
      </w:r>
      <w:r>
        <w:rPr>
          <w:lang w:val="en-US"/>
        </w:rPr>
        <w:t>alpha</w:t>
      </w:r>
      <w:r w:rsidRPr="00983BEF">
        <w:rPr>
          <w:lang w:val="en-US"/>
        </w:rPr>
        <w:t xml:space="preserve">) = </w:t>
      </w:r>
      <w:r>
        <w:rPr>
          <w:lang w:val="en-US"/>
        </w:rPr>
        <w:t>point</w:t>
      </w:r>
      <w:r w:rsidRPr="00983BEF">
        <w:rPr>
          <w:lang w:val="en-US"/>
        </w:rPr>
        <w:t xml:space="preserve"> – </w:t>
      </w:r>
      <w:r>
        <w:rPr>
          <w:lang w:val="en-US"/>
        </w:rPr>
        <w:t>alpha</w:t>
      </w:r>
      <w:r w:rsidRPr="00983BEF">
        <w:rPr>
          <w:lang w:val="en-US"/>
        </w:rPr>
        <w:t xml:space="preserve"> * </w:t>
      </w:r>
      <w:r>
        <w:rPr>
          <w:lang w:val="en-US"/>
        </w:rPr>
        <w:t>grad</w:t>
      </w:r>
      <w:r w:rsidRPr="00983BEF">
        <w:rPr>
          <w:lang w:val="en-US"/>
        </w:rPr>
        <w:t>(</w:t>
      </w:r>
      <w:r>
        <w:rPr>
          <w:lang w:val="en-US"/>
        </w:rPr>
        <w:t>point</w:t>
      </w:r>
      <w:r w:rsidRPr="00983BEF">
        <w:rPr>
          <w:lang w:val="en-US"/>
        </w:rPr>
        <w:t>)</w:t>
      </w:r>
      <w:r w:rsidRPr="00983BEF">
        <w:rPr>
          <w:lang w:val="en-US"/>
        </w:rPr>
        <w:t xml:space="preserve"> </w:t>
      </w:r>
    </w:p>
    <w:p w14:paraId="67035DBC" w14:textId="4D98BAD7" w:rsidR="00983BEF" w:rsidRPr="00483C7B" w:rsidRDefault="00983BEF" w:rsidP="00983BEF">
      <w:pPr>
        <w:pStyle w:val="ac"/>
        <w:ind w:left="1776" w:firstLine="0"/>
      </w:pPr>
      <w:r>
        <w:t>уже</w:t>
      </w:r>
      <w:r w:rsidRPr="00483C7B">
        <w:t xml:space="preserve"> </w:t>
      </w:r>
      <w:r>
        <w:t>известными нам способами.</w:t>
      </w:r>
    </w:p>
    <w:p w14:paraId="37B22386" w14:textId="77777777" w:rsidR="00C46019" w:rsidRPr="00483C7B" w:rsidRDefault="00C46019" w:rsidP="00913FB5">
      <w:pPr>
        <w:pStyle w:val="ac"/>
      </w:pPr>
    </w:p>
    <w:p w14:paraId="61A9695C" w14:textId="77777777" w:rsidR="00483C7B" w:rsidRDefault="00483C7B" w:rsidP="00483C7B">
      <w:pPr>
        <w:pStyle w:val="1-"/>
      </w:pPr>
      <w:r>
        <w:lastRenderedPageBreak/>
        <w:t>Ход работы</w:t>
      </w:r>
    </w:p>
    <w:p w14:paraId="2A2BB291" w14:textId="43292264" w:rsidR="00913FB5" w:rsidRDefault="00483C7B" w:rsidP="00913FB5">
      <w:pPr>
        <w:pStyle w:val="ac"/>
      </w:pPr>
      <w:r>
        <w:t>Для реализации градиентного спуска понадобилась функция поиска градиента в точке, для чего необходима переменная</w:t>
      </w:r>
      <w:r w:rsidR="00837B8D">
        <w:t xml:space="preserve"> </w:t>
      </w:r>
      <w:r>
        <w:rPr>
          <w:lang w:val="en-US"/>
        </w:rPr>
        <w:t>shift</w:t>
      </w:r>
      <w:r w:rsidR="00E50CC2" w:rsidRPr="00E50CC2">
        <w:t xml:space="preserve">, </w:t>
      </w:r>
      <w:r w:rsidR="00837B8D">
        <w:t>которая будет обозначать сдвиг по каждому аргументу для поиска частных производных.</w:t>
      </w:r>
    </w:p>
    <w:p w14:paraId="53DCD5B6" w14:textId="3BE63719" w:rsidR="00837B8D" w:rsidRPr="00E50CC2" w:rsidRDefault="00837B8D" w:rsidP="00837B8D">
      <w:pPr>
        <w:pStyle w:val="ac"/>
        <w:jc w:val="left"/>
      </w:pPr>
      <w:r w:rsidRPr="00837B8D">
        <w:drawing>
          <wp:inline distT="0" distB="0" distL="0" distR="0" wp14:anchorId="09DC9772" wp14:editId="7137B35D">
            <wp:extent cx="6184232" cy="1713162"/>
            <wp:effectExtent l="0" t="0" r="7620" b="190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1297" cy="172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4A29" w14:textId="7811686F" w:rsidR="007B5989" w:rsidRPr="00D963F9" w:rsidRDefault="007B5989" w:rsidP="00D52765">
      <w:pPr>
        <w:pStyle w:val="ac"/>
      </w:pPr>
      <w:r>
        <w:t>Так же</w:t>
      </w:r>
      <w:r w:rsidR="00D963F9">
        <w:t xml:space="preserve"> понадобятся ещё 2 переменных, отвечающих за точность: </w:t>
      </w:r>
      <w:r w:rsidR="00D963F9">
        <w:rPr>
          <w:rFonts w:ascii="Cascadia Mono" w:hAnsi="Cascadia Mono" w:cs="Cascadia Mono"/>
          <w:color w:val="808080"/>
          <w:sz w:val="19"/>
          <w:szCs w:val="19"/>
        </w:rPr>
        <w:t>accuracyFunction</w:t>
      </w:r>
      <w:r w:rsidR="00D963F9">
        <w:rPr>
          <w:rFonts w:ascii="Cascadia Mono" w:hAnsi="Cascadia Mono" w:cs="Cascadia Mono"/>
          <w:color w:val="808080"/>
          <w:sz w:val="19"/>
          <w:szCs w:val="19"/>
        </w:rPr>
        <w:t xml:space="preserve"> и </w:t>
      </w:r>
      <w:r w:rsidR="00D963F9">
        <w:rPr>
          <w:rFonts w:ascii="Cascadia Mono" w:hAnsi="Cascadia Mono" w:cs="Cascadia Mono"/>
          <w:color w:val="808080"/>
          <w:sz w:val="19"/>
          <w:szCs w:val="19"/>
        </w:rPr>
        <w:t>accuracyAlpha</w:t>
      </w:r>
      <w:r w:rsidR="00D963F9">
        <w:rPr>
          <w:rFonts w:ascii="Cascadia Mono" w:hAnsi="Cascadia Mono" w:cs="Cascadia Mono"/>
          <w:color w:val="808080"/>
          <w:sz w:val="19"/>
          <w:szCs w:val="19"/>
        </w:rPr>
        <w:t xml:space="preserve">, </w:t>
      </w:r>
      <w:r w:rsidR="00D963F9">
        <w:t xml:space="preserve">которые отвечают за необходимую точность найденного значения функции и точность коэффициента </w:t>
      </w:r>
      <w:r w:rsidR="00D963F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="00D963F9">
        <w:rPr>
          <w:rFonts w:ascii="Cascadia Mono" w:hAnsi="Cascadia Mono" w:cs="Cascadia Mono"/>
          <w:color w:val="808080"/>
          <w:sz w:val="19"/>
          <w:szCs w:val="19"/>
        </w:rPr>
        <w:t>lpha</w:t>
      </w:r>
      <w:r w:rsidR="00D963F9" w:rsidRPr="00D963F9">
        <w:t>.</w:t>
      </w:r>
    </w:p>
    <w:p w14:paraId="46C0B70F" w14:textId="77777777" w:rsidR="007B5989" w:rsidRDefault="007B5989" w:rsidP="00D52765">
      <w:pPr>
        <w:pStyle w:val="ac"/>
      </w:pPr>
    </w:p>
    <w:p w14:paraId="09B7B7F0" w14:textId="6D3B06DD" w:rsidR="007B5989" w:rsidRPr="00D9254B" w:rsidRDefault="00D963F9" w:rsidP="00D52765">
      <w:pPr>
        <w:pStyle w:val="ac"/>
        <w:rPr>
          <w:i/>
        </w:rPr>
      </w:pPr>
      <w:r>
        <w:t>Рассмотрим результаты различных методов поиска величины шага</w:t>
      </w:r>
      <w:r w:rsidRPr="00D963F9">
        <w:t xml:space="preserve"> </w:t>
      </w:r>
      <w:r>
        <w:t xml:space="preserve">на функции эллиптического </w:t>
      </w:r>
      <w:r w:rsidR="00D9254B">
        <w:t>параболоида</w:t>
      </w:r>
      <w:r>
        <w:t xml:space="preserve">: </w:t>
      </w:r>
      <w:r>
        <w:rPr>
          <w:lang w:val="en-US"/>
        </w:rPr>
        <w:t>f</w:t>
      </w:r>
      <w:r w:rsidR="00D9254B" w:rsidRPr="00D9254B">
        <w:t xml:space="preserve"> </w:t>
      </w:r>
      <w:r w:rsidRPr="00D963F9">
        <w:t>(</w:t>
      </w:r>
      <w:r>
        <w:rPr>
          <w:lang w:val="en-US"/>
        </w:rPr>
        <w:t>x</w:t>
      </w:r>
      <w:r w:rsidRPr="00D963F9">
        <w:t xml:space="preserve">, </w:t>
      </w:r>
      <w:r>
        <w:rPr>
          <w:lang w:val="en-US"/>
        </w:rPr>
        <w:t>y</w:t>
      </w:r>
      <w:r w:rsidRPr="00D963F9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 - 0.93)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(y+0.87)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ED0743A" w14:textId="77777777" w:rsidR="00AB2594" w:rsidRPr="00AB2594" w:rsidRDefault="00AB2594" w:rsidP="00AB2594">
      <w:pPr>
        <w:pStyle w:val="ac"/>
        <w:ind w:left="1211" w:firstLine="0"/>
        <w:rPr>
          <w:sz w:val="28"/>
          <w:szCs w:val="28"/>
          <w:lang w:val="en-US"/>
        </w:rPr>
      </w:pPr>
    </w:p>
    <w:p w14:paraId="567325D4" w14:textId="75FB6662" w:rsidR="00557C7E" w:rsidRPr="00AB2594" w:rsidRDefault="00D963F9" w:rsidP="00AB2594">
      <w:pPr>
        <w:pStyle w:val="ac"/>
        <w:numPr>
          <w:ilvl w:val="0"/>
          <w:numId w:val="6"/>
        </w:numPr>
        <w:rPr>
          <w:sz w:val="28"/>
          <w:szCs w:val="28"/>
          <w:lang w:val="en-US"/>
        </w:rPr>
      </w:pPr>
      <w:r w:rsidRPr="00AB2594">
        <w:rPr>
          <w:b/>
          <w:bCs/>
          <w:sz w:val="28"/>
          <w:szCs w:val="28"/>
        </w:rPr>
        <w:t xml:space="preserve">Когда </w:t>
      </w:r>
      <w:r w:rsidRPr="00AB2594">
        <w:rPr>
          <w:b/>
          <w:bCs/>
          <w:sz w:val="28"/>
          <w:szCs w:val="28"/>
          <w:lang w:val="en-US"/>
        </w:rPr>
        <w:t>alpha</w:t>
      </w:r>
      <w:r w:rsidRPr="00AB2594">
        <w:rPr>
          <w:b/>
          <w:bCs/>
          <w:sz w:val="28"/>
          <w:szCs w:val="28"/>
        </w:rPr>
        <w:t xml:space="preserve"> </w:t>
      </w:r>
      <w:r w:rsidR="00D9254B" w:rsidRPr="00AB2594">
        <w:rPr>
          <w:b/>
          <w:bCs/>
          <w:sz w:val="28"/>
          <w:szCs w:val="28"/>
        </w:rPr>
        <w:t xml:space="preserve">= </w:t>
      </w:r>
      <w:r w:rsidR="00D9254B" w:rsidRPr="00AB2594">
        <w:rPr>
          <w:b/>
          <w:bCs/>
          <w:sz w:val="28"/>
          <w:szCs w:val="28"/>
          <w:lang w:val="en-US"/>
        </w:rPr>
        <w:t>const</w:t>
      </w:r>
      <w:r w:rsidR="00D9254B" w:rsidRPr="00AB2594">
        <w:rPr>
          <w:sz w:val="28"/>
          <w:szCs w:val="28"/>
          <w:lang w:val="en-US"/>
        </w:rPr>
        <w:t>.</w:t>
      </w:r>
    </w:p>
    <w:p w14:paraId="55283DBC" w14:textId="2E4AB321" w:rsidR="00D9254B" w:rsidRDefault="00557C7E" w:rsidP="0068333C">
      <w:pPr>
        <w:pStyle w:val="ac"/>
      </w:pPr>
      <w:r>
        <w:t>Если</w:t>
      </w:r>
      <w:r w:rsidRPr="00557C7E">
        <w:t xml:space="preserve"> </w:t>
      </w:r>
      <w:r w:rsidR="003B7B24">
        <w:rPr>
          <w:lang w:val="en-US"/>
        </w:rPr>
        <w:t>alpha</w:t>
      </w:r>
      <w:r w:rsidR="003B7B24" w:rsidRPr="003B7B24">
        <w:t xml:space="preserve"> = </w:t>
      </w:r>
      <w:r w:rsidRPr="00557C7E">
        <w:t xml:space="preserve">0.1 </w:t>
      </w:r>
      <w:r>
        <w:t xml:space="preserve">– 33 итерации, если 0.01 – 293 итерации, а при </w:t>
      </w:r>
      <w:r>
        <w:rPr>
          <w:lang w:val="en-US"/>
        </w:rPr>
        <w:t>alpha</w:t>
      </w:r>
      <w:r w:rsidRPr="00557C7E">
        <w:t xml:space="preserve"> &gt; 0.2 </w:t>
      </w:r>
      <w:r>
        <w:t>–</w:t>
      </w:r>
      <w:r w:rsidRPr="00557C7E">
        <w:t xml:space="preserve"> </w:t>
      </w:r>
      <w:r>
        <w:t>улетает в космос.</w:t>
      </w:r>
    </w:p>
    <w:p w14:paraId="6E37EA18" w14:textId="60AF8A75" w:rsidR="0068333C" w:rsidRDefault="0068333C" w:rsidP="0068333C">
      <w:pPr>
        <w:pStyle w:val="ac"/>
      </w:pPr>
    </w:p>
    <w:p w14:paraId="4FAC8C92" w14:textId="065A6F1A" w:rsidR="00CC2FD1" w:rsidRPr="00AB2594" w:rsidRDefault="00CC2FD1" w:rsidP="00CC2FD1">
      <w:pPr>
        <w:pStyle w:val="ac"/>
        <w:rPr>
          <w:sz w:val="28"/>
          <w:szCs w:val="28"/>
          <w:u w:val="single"/>
          <w:lang w:val="en-US"/>
        </w:rPr>
      </w:pPr>
      <w:r w:rsidRPr="00AB2594">
        <w:rPr>
          <w:sz w:val="28"/>
          <w:szCs w:val="28"/>
          <w:u w:val="single"/>
          <w:lang w:val="en-US"/>
        </w:rPr>
        <w:t>Alpha = 0.</w:t>
      </w:r>
      <w:r w:rsidRPr="00AB2594">
        <w:rPr>
          <w:sz w:val="28"/>
          <w:szCs w:val="28"/>
          <w:u w:val="single"/>
          <w:lang w:val="en-US"/>
        </w:rPr>
        <w:t>1</w:t>
      </w:r>
    </w:p>
    <w:p w14:paraId="5D93F13E" w14:textId="133DC579" w:rsidR="001970E0" w:rsidRPr="001970E0" w:rsidRDefault="001970E0" w:rsidP="001970E0">
      <w:pPr>
        <w:pStyle w:val="ac"/>
        <w:ind w:left="565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First point is {1.5 -0.5 }</w:t>
      </w:r>
    </w:p>
    <w:p w14:paraId="0F9AACDF" w14:textId="757E6399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 xml:space="preserve">1 iteration:    Alpha is 0.100000       New point is {1.386 -0.944006 } </w:t>
      </w:r>
      <w:r>
        <w:rPr>
          <w:b/>
          <w:bCs/>
          <w:sz w:val="20"/>
          <w:szCs w:val="20"/>
          <w:lang w:val="en-US"/>
        </w:rPr>
        <w:tab/>
      </w:r>
      <w:r w:rsidRPr="001970E0">
        <w:rPr>
          <w:b/>
          <w:bCs/>
          <w:sz w:val="20"/>
          <w:szCs w:val="20"/>
          <w:lang w:val="en-US"/>
        </w:rPr>
        <w:t>Function decrease: 0.905504</w:t>
      </w:r>
    </w:p>
    <w:p w14:paraId="3BE69638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2 iteration:    Alpha is 0.100000       New point is {1.2948 -0.855205 }        Function decrease: 0.106405</w:t>
      </w:r>
    </w:p>
    <w:p w14:paraId="181DA675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3 iteration:    Alpha is 0.100000       New point is {1.22184 -0.872965 }       Function decrease: 0.0491692</w:t>
      </w:r>
    </w:p>
    <w:p w14:paraId="44878E40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4 iteration:    Alpha is 0.100000       New point is {1.16347 -0.869413 }       Function decrease: 0.030712</w:t>
      </w:r>
    </w:p>
    <w:p w14:paraId="1F690C7C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5 iteration:    Alpha is 0.100000       New point is {1.11677 -0.870123 }       Function decrease: 0.0196252</w:t>
      </w:r>
    </w:p>
    <w:p w14:paraId="1C10C5B8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6 iteration:    Alpha is 0.100000       New point is {1.07942 -0.869981 }       Function decrease: 0.0125588</w:t>
      </w:r>
    </w:p>
    <w:p w14:paraId="4A7DE10F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7 iteration:    Alpha is 0.100000       New point is {1.04953 -0.87001 }        Function decrease: 0.00803755</w:t>
      </w:r>
    </w:p>
    <w:p w14:paraId="5A2FE5A6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lastRenderedPageBreak/>
        <w:t>8 iteration:    Alpha is 0.100000       New point is {1.02563 -0.870004 }       Function decrease: 0.00514398</w:t>
      </w:r>
    </w:p>
    <w:p w14:paraId="7A89EC0A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9 iteration:    Alpha is 0.100000       New point is {1.0065 -0.870005 }        Function decrease: 0.00329211</w:t>
      </w:r>
    </w:p>
    <w:p w14:paraId="18313A90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10 iteration:   Alpha is 0.100000       New point is {0.991199 -0.870005 }      Function decrease: 0.00210692</w:t>
      </w:r>
    </w:p>
    <w:p w14:paraId="33A074C3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11 iteration:   Alpha is 0.100000       New point is {0.978958 -0.870005 }      Function decrease: 0.0013484</w:t>
      </w:r>
    </w:p>
    <w:p w14:paraId="2DAC3D80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12 iteration:   Alpha is 0.100000       New point is {0.969165 -0.870005 }      Function decrease: 0.000862959</w:t>
      </w:r>
    </w:p>
    <w:p w14:paraId="43C0171D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13 iteration:   Alpha is 0.100000       New point is {0.961331 -0.870005 }      Function decrease: 0.000552278</w:t>
      </w:r>
    </w:p>
    <w:p w14:paraId="3B43958B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14 iteration:   Alpha is 0.100000       New point is {0.955064 -0.870005 }      Function decrease: 0.000353446</w:t>
      </w:r>
    </w:p>
    <w:p w14:paraId="2ACCBF74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15 iteration:   Alpha is 0.100000       New point is {0.95005 -0.870005 }       Function decrease: 0.000226195</w:t>
      </w:r>
    </w:p>
    <w:p w14:paraId="0BD98356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16 iteration:   Alpha is 0.100000       New point is {0.946039 -0.870005 }      Function decrease: 0.000144757</w:t>
      </w:r>
    </w:p>
    <w:p w14:paraId="32902494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17 iteration:   Alpha is 0.100000       New point is {0.94283 -0.870005 }       Function decrease: 9.2638e-05</w:t>
      </w:r>
    </w:p>
    <w:p w14:paraId="5ED80D4B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18 iteration:   Alpha is 0.100000       New point is {0.940263 -0.870005 }      Function decrease: 5.92832e-05</w:t>
      </w:r>
    </w:p>
    <w:p w14:paraId="2182D3AF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19 iteration:   Alpha is 0.100000       New point is {0.93821 -0.870005 }       Function decrease: 3.79371e-05</w:t>
      </w:r>
    </w:p>
    <w:p w14:paraId="32FFA775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20 iteration:   Alpha is 0.100000       New point is {0.936567 -0.870005 }      Function decrease: 2.42765e-05</w:t>
      </w:r>
    </w:p>
    <w:p w14:paraId="14C806E7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21 iteration:   Alpha is 0.100000       New point is {0.935252 -0.870005 }      Function decrease: 1.55343e-05</w:t>
      </w:r>
    </w:p>
    <w:p w14:paraId="58BD85C3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22 iteration:   Alpha is 0.100000       New point is {0.934201 -0.870005 }      Function decrease: 9.93986e-06</w:t>
      </w:r>
    </w:p>
    <w:p w14:paraId="79C16C5E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23 iteration:   Alpha is 0.100000       New point is {0.93336 -0.870005 }       Function decrease: 6.35983e-06</w:t>
      </w:r>
    </w:p>
    <w:p w14:paraId="0C674CE2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24 iteration:   Alpha is 0.100000       New point is {0.932687 -0.870005 }      Function decrease: 4.06894e-06</w:t>
      </w:r>
    </w:p>
    <w:p w14:paraId="71FD41F4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25 iteration:   Alpha is 0.100000       New point is {0.932148 -0.870005 }      Function decrease: 2.60305e-06</w:t>
      </w:r>
    </w:p>
    <w:p w14:paraId="1BD83543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26 iteration:   Alpha is 0.100000       New point is {0.931718 -0.870005 }      Function decrease: 1.66509e-06</w:t>
      </w:r>
    </w:p>
    <w:p w14:paraId="50801C7D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27 iteration:   Alpha is 0.100000       New point is {0.931373 -0.870005 }      Function decrease: 1.06497e-06</w:t>
      </w:r>
    </w:p>
    <w:p w14:paraId="5DD1B662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28 iteration:   Alpha is 0.100000       New point is {0.931098 -0.870005 }      Function decrease: 6.81028e-07</w:t>
      </w:r>
    </w:p>
    <w:p w14:paraId="514EB8AC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29 iteration:   Alpha is 0.100000       New point is {0.930877 -0.870005 }      Function decrease: 4.35417e-07</w:t>
      </w:r>
    </w:p>
    <w:p w14:paraId="540F8DFA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30 iteration:   Alpha is 0.100000       New point is {0.930701 -0.870005 }      Function decrease: 2.78314e-07</w:t>
      </w:r>
    </w:p>
    <w:p w14:paraId="73C69472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31 iteration:   Alpha is 0.100000       New point is {0.93056 -0.870005 }       Function decrease: 1.77839e-07</w:t>
      </w:r>
    </w:p>
    <w:p w14:paraId="2439D772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32 iteration:   Alpha is 0.100000       New point is {0.930447 -0.870005 }      Function decrease: 1.13591e-07</w:t>
      </w:r>
    </w:p>
    <w:p w14:paraId="5A0AF7F8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33 iteration:   Alpha is 0.100000       New point is {0.930356 -0.870005 }      Function decrease: 7.25176e-08</w:t>
      </w:r>
    </w:p>
    <w:p w14:paraId="120CAEBF" w14:textId="34ED4D11" w:rsidR="00AB2594" w:rsidRDefault="001970E0" w:rsidP="00503DCB">
      <w:pPr>
        <w:pStyle w:val="ac"/>
        <w:ind w:left="708" w:firstLine="708"/>
        <w:rPr>
          <w:szCs w:val="24"/>
        </w:rPr>
      </w:pPr>
      <w:r w:rsidRPr="001970E0">
        <w:rPr>
          <w:b/>
          <w:bCs/>
          <w:sz w:val="20"/>
          <w:szCs w:val="20"/>
          <w:lang w:val="en-US"/>
        </w:rPr>
        <w:t>Result: {0.930356 -0.870005 }</w:t>
      </w:r>
    </w:p>
    <w:p w14:paraId="0EB251C1" w14:textId="77777777" w:rsidR="00503DCB" w:rsidRDefault="00333952" w:rsidP="00503DCB">
      <w:pPr>
        <w:pStyle w:val="ac"/>
        <w:ind w:left="708" w:firstLine="708"/>
        <w:rPr>
          <w:b/>
          <w:bCs/>
          <w:sz w:val="20"/>
          <w:szCs w:val="20"/>
          <w:lang w:val="en-US"/>
        </w:rPr>
      </w:pPr>
      <w:r w:rsidRPr="00333952">
        <w:rPr>
          <w:szCs w:val="24"/>
        </w:rPr>
        <w:lastRenderedPageBreak/>
        <w:drawing>
          <wp:inline distT="0" distB="0" distL="0" distR="0" wp14:anchorId="5288C0FF" wp14:editId="6360D066">
            <wp:extent cx="2667372" cy="351521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952">
        <w:rPr>
          <w:szCs w:val="24"/>
        </w:rPr>
        <w:drawing>
          <wp:inline distT="0" distB="0" distL="0" distR="0" wp14:anchorId="179CC2B7" wp14:editId="73E69F0C">
            <wp:extent cx="1943371" cy="3248478"/>
            <wp:effectExtent l="0" t="0" r="0" b="9525"/>
            <wp:docPr id="9" name="Рисунок 9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рел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952">
        <w:rPr>
          <w:szCs w:val="24"/>
        </w:rPr>
        <w:drawing>
          <wp:inline distT="0" distB="0" distL="0" distR="0" wp14:anchorId="5F8291E2" wp14:editId="2F23628B">
            <wp:extent cx="2657846" cy="2514951"/>
            <wp:effectExtent l="0" t="0" r="9525" b="0"/>
            <wp:docPr id="10" name="Рисунок 10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рел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Изображения первых 5 точек для разных ракурсов.</w:t>
      </w:r>
    </w:p>
    <w:p w14:paraId="2B8F6574" w14:textId="117994A8" w:rsidR="00AB2594" w:rsidRDefault="00503DCB" w:rsidP="00AB2594">
      <w:pPr>
        <w:pStyle w:val="ac"/>
        <w:ind w:firstLine="0"/>
        <w:rPr>
          <w:szCs w:val="24"/>
        </w:rPr>
      </w:pPr>
      <w:r w:rsidRPr="00AB2594">
        <w:rPr>
          <w:szCs w:val="24"/>
        </w:rPr>
        <w:t>Разность функции достигла своего предела за 33 итерации, что довольно отличный показатель.</w:t>
      </w:r>
    </w:p>
    <w:p w14:paraId="00489946" w14:textId="77777777" w:rsidR="00503DCB" w:rsidRPr="00AB2594" w:rsidRDefault="00503DCB" w:rsidP="00AB2594">
      <w:pPr>
        <w:pStyle w:val="ac"/>
        <w:ind w:firstLine="0"/>
        <w:rPr>
          <w:szCs w:val="24"/>
        </w:rPr>
      </w:pPr>
    </w:p>
    <w:p w14:paraId="698EDB43" w14:textId="69AA031E" w:rsidR="00CC2FD1" w:rsidRPr="00333952" w:rsidRDefault="00CC2FD1" w:rsidP="0068333C">
      <w:pPr>
        <w:pStyle w:val="ac"/>
        <w:rPr>
          <w:sz w:val="28"/>
          <w:szCs w:val="28"/>
          <w:u w:val="single"/>
        </w:rPr>
      </w:pPr>
      <w:r w:rsidRPr="00AB2594">
        <w:rPr>
          <w:sz w:val="28"/>
          <w:szCs w:val="28"/>
          <w:u w:val="single"/>
          <w:lang w:val="en-US"/>
        </w:rPr>
        <w:t>Alpha</w:t>
      </w:r>
      <w:r w:rsidRPr="00333952">
        <w:rPr>
          <w:sz w:val="28"/>
          <w:szCs w:val="28"/>
          <w:u w:val="single"/>
        </w:rPr>
        <w:t xml:space="preserve"> = 0.2</w:t>
      </w:r>
    </w:p>
    <w:p w14:paraId="3AAA8C7C" w14:textId="3A2E74AD" w:rsidR="001970E0" w:rsidRPr="001970E0" w:rsidRDefault="001970E0" w:rsidP="001970E0">
      <w:pPr>
        <w:pStyle w:val="ac"/>
        <w:ind w:left="565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First point is {1.5 -0.5 }</w:t>
      </w:r>
    </w:p>
    <w:p w14:paraId="3BDC426B" w14:textId="79776C30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 xml:space="preserve">1 iteration:    Alpha is 0.200000       New point is {1.272 -1.38801 } </w:t>
      </w:r>
      <w:r>
        <w:rPr>
          <w:b/>
          <w:bCs/>
          <w:sz w:val="20"/>
          <w:szCs w:val="20"/>
          <w:lang w:val="en-US"/>
        </w:rPr>
        <w:tab/>
      </w:r>
      <w:r w:rsidRPr="001970E0">
        <w:rPr>
          <w:b/>
          <w:bCs/>
          <w:sz w:val="20"/>
          <w:szCs w:val="20"/>
          <w:lang w:val="en-US"/>
        </w:rPr>
        <w:t xml:space="preserve"> Function decrease: -0.580681</w:t>
      </w:r>
    </w:p>
    <w:p w14:paraId="0BECE6C1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2 iteration:    Alpha is 0.200000       New point is {1.1352 -0.144795 }        Function decrease: -1.47066</w:t>
      </w:r>
    </w:p>
    <w:p w14:paraId="1A5D3276" w14:textId="3C573ACC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 xml:space="preserve">3 iteration:    Alpha is 0.200000       New point is {1.05312 -1.8853 } </w:t>
      </w:r>
      <w:r>
        <w:rPr>
          <w:b/>
          <w:bCs/>
          <w:sz w:val="20"/>
          <w:szCs w:val="20"/>
          <w:lang w:val="en-US"/>
        </w:rPr>
        <w:tab/>
      </w:r>
      <w:r w:rsidRPr="001970E0">
        <w:rPr>
          <w:b/>
          <w:bCs/>
          <w:sz w:val="20"/>
          <w:szCs w:val="20"/>
          <w:lang w:val="en-US"/>
        </w:rPr>
        <w:t>Function decrease: -3.00251</w:t>
      </w:r>
    </w:p>
    <w:p w14:paraId="0465A320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4 iteration:    Alpha is 0.200000       New point is {1.00387 0.551406 }        Function decrease: -5.92768</w:t>
      </w:r>
    </w:p>
    <w:p w14:paraId="4A2FB653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5 iteration:    Alpha is 0.200000       New point is {0.974319 -2.85998 }       Function decrease: -11.6343</w:t>
      </w:r>
    </w:p>
    <w:p w14:paraId="237274BB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lastRenderedPageBreak/>
        <w:t>6 iteration:    Alpha is 0.200000       New point is {0.956589 1.91596 }        Function decrease: -22.8081</w:t>
      </w:r>
    </w:p>
    <w:p w14:paraId="78F4F6F5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7 iteration:    Alpha is 0.200000       New point is {0.945951 -4.77036 }       Function decrease: -44.7068</w:t>
      </w:r>
    </w:p>
    <w:p w14:paraId="68B30AB7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8 iteration:    Alpha is 0.200000       New point is {0.939569 4.59049 }        Function decrease: -87.6247</w:t>
      </w:r>
    </w:p>
    <w:p w14:paraId="37AEF61B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9 iteration:    Alpha is 0.200000       New point is {0.935739 -8.5147 }        Function decrease: -171.747</w:t>
      </w:r>
    </w:p>
    <w:p w14:paraId="4E244BAA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10 iteration:   Alpha is 0.200000       New point is {0.933442 9.83256 }        Function decrease: -336.621</w:t>
      </w:r>
    </w:p>
    <w:p w14:paraId="61779B23" w14:textId="77777777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11 iteration:   Alpha is 0.200000       New point is {0.932063 -15.8536 }       Function decrease: -659.78</w:t>
      </w:r>
    </w:p>
    <w:p w14:paraId="44877A83" w14:textId="1D418DF0" w:rsidR="001970E0" w:rsidRPr="001970E0" w:rsidRDefault="001970E0" w:rsidP="001970E0">
      <w:pPr>
        <w:pStyle w:val="ac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12 iteration:   Alpha is 0.200000       New point is {0.931236 20.107 }</w:t>
      </w:r>
      <w:r w:rsidR="00DA5A0B">
        <w:rPr>
          <w:b/>
          <w:bCs/>
          <w:sz w:val="20"/>
          <w:szCs w:val="20"/>
          <w:lang w:val="en-US"/>
        </w:rPr>
        <w:tab/>
      </w:r>
      <w:r w:rsidRPr="001970E0">
        <w:rPr>
          <w:b/>
          <w:bCs/>
          <w:sz w:val="20"/>
          <w:szCs w:val="20"/>
          <w:lang w:val="en-US"/>
        </w:rPr>
        <w:t>Function decrease: -1293.16</w:t>
      </w:r>
    </w:p>
    <w:p w14:paraId="5616ABAE" w14:textId="2FE7A275" w:rsidR="005A1DFF" w:rsidRDefault="001970E0" w:rsidP="00AB2594">
      <w:pPr>
        <w:pStyle w:val="ac"/>
        <w:ind w:left="708" w:firstLine="708"/>
        <w:rPr>
          <w:b/>
          <w:bCs/>
          <w:sz w:val="20"/>
          <w:szCs w:val="20"/>
          <w:lang w:val="en-US"/>
        </w:rPr>
      </w:pPr>
      <w:r w:rsidRPr="001970E0">
        <w:rPr>
          <w:b/>
          <w:bCs/>
          <w:sz w:val="20"/>
          <w:szCs w:val="20"/>
          <w:lang w:val="en-US"/>
        </w:rPr>
        <w:t>Result: {0.931236 20.107 }</w:t>
      </w:r>
    </w:p>
    <w:p w14:paraId="64503107" w14:textId="5DE96CD9" w:rsidR="00503DCB" w:rsidRDefault="00503DCB" w:rsidP="00AB2594">
      <w:pPr>
        <w:pStyle w:val="ac"/>
        <w:ind w:left="708" w:firstLine="708"/>
        <w:rPr>
          <w:b/>
          <w:bCs/>
          <w:sz w:val="20"/>
          <w:szCs w:val="20"/>
          <w:lang w:val="en-US"/>
        </w:rPr>
      </w:pPr>
      <w:r w:rsidRPr="00503DCB">
        <w:rPr>
          <w:b/>
          <w:bCs/>
          <w:sz w:val="20"/>
          <w:szCs w:val="20"/>
          <w:lang w:val="en-US"/>
        </w:rPr>
        <w:drawing>
          <wp:inline distT="0" distB="0" distL="0" distR="0" wp14:anchorId="0C03F21D" wp14:editId="0E6BF02B">
            <wp:extent cx="5287113" cy="2829320"/>
            <wp:effectExtent l="0" t="0" r="8890" b="9525"/>
            <wp:docPr id="11" name="Рисунок 11" descr="Изображение выглядит как посуда, обеденный сервиз, чаша, фарф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посуда, обеденный сервиз, чаша, фарфор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A8C2" w14:textId="16E27B43" w:rsidR="00503DCB" w:rsidRPr="00503DCB" w:rsidRDefault="00503DCB" w:rsidP="00AB2594">
      <w:pPr>
        <w:pStyle w:val="ac"/>
        <w:ind w:left="708" w:firstLine="708"/>
        <w:rPr>
          <w:b/>
          <w:bCs/>
          <w:sz w:val="20"/>
          <w:szCs w:val="20"/>
        </w:rPr>
      </w:pPr>
      <w:r w:rsidRPr="00503DCB">
        <w:rPr>
          <w:b/>
          <w:bCs/>
          <w:sz w:val="20"/>
          <w:szCs w:val="20"/>
          <w:lang w:val="en-US"/>
        </w:rPr>
        <w:drawing>
          <wp:inline distT="0" distB="0" distL="0" distR="0" wp14:anchorId="6322A03D" wp14:editId="426A2E55">
            <wp:extent cx="1771897" cy="31246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 xml:space="preserve"> </w:t>
      </w:r>
    </w:p>
    <w:p w14:paraId="51C0B907" w14:textId="2914E7E4" w:rsidR="0068333C" w:rsidRDefault="0068333C" w:rsidP="0068333C">
      <w:pPr>
        <w:pStyle w:val="ac"/>
        <w:ind w:firstLine="0"/>
      </w:pPr>
      <w:r>
        <w:t>В итоге значение функции только увеличивается, и отдаляется от точки минимума.</w:t>
      </w:r>
      <w:r w:rsidR="00503DCB">
        <w:t xml:space="preserve"> Причём т. к. градиент направлен в сторону минимума функции, то каждый раз меняется сторона оврага.</w:t>
      </w:r>
    </w:p>
    <w:p w14:paraId="44BEE920" w14:textId="77777777" w:rsidR="0068333C" w:rsidRPr="0068333C" w:rsidRDefault="0068333C" w:rsidP="0068333C">
      <w:pPr>
        <w:pStyle w:val="ac"/>
        <w:ind w:firstLine="0"/>
      </w:pPr>
    </w:p>
    <w:p w14:paraId="2F278E22" w14:textId="261E631D" w:rsidR="00DA5A0B" w:rsidRPr="0089685C" w:rsidRDefault="00557C7E" w:rsidP="00CB613F">
      <w:pPr>
        <w:pStyle w:val="ac"/>
        <w:numPr>
          <w:ilvl w:val="0"/>
          <w:numId w:val="6"/>
        </w:numPr>
        <w:rPr>
          <w:rFonts w:eastAsiaTheme="minorEastAsia" w:cs="Times New Roman"/>
          <w:b/>
          <w:bCs/>
          <w:sz w:val="28"/>
          <w:szCs w:val="28"/>
        </w:rPr>
      </w:pPr>
      <w:r w:rsidRPr="0089685C">
        <w:rPr>
          <w:rFonts w:eastAsiaTheme="minorEastAsia" w:cs="Times New Roman"/>
          <w:b/>
          <w:bCs/>
          <w:sz w:val="28"/>
          <w:szCs w:val="28"/>
        </w:rPr>
        <w:t xml:space="preserve">Когда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alpha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alpha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/ k</m:t>
        </m:r>
      </m:oMath>
      <w:r w:rsidR="00CB613F" w:rsidRPr="0089685C">
        <w:rPr>
          <w:rFonts w:eastAsiaTheme="minorEastAsia" w:cs="Times New Roman"/>
          <w:b/>
          <w:bCs/>
          <w:sz w:val="28"/>
          <w:szCs w:val="28"/>
        </w:rPr>
        <w:t>,</w:t>
      </w:r>
    </w:p>
    <w:p w14:paraId="60D23B34" w14:textId="7C363718" w:rsidR="00DA5A0B" w:rsidRPr="0068333C" w:rsidRDefault="00CB613F" w:rsidP="00DA5A0B">
      <w:pPr>
        <w:pStyle w:val="ac"/>
        <w:ind w:left="1919" w:firstLine="205"/>
        <w:rPr>
          <w:rFonts w:eastAsiaTheme="minorEastAsia" w:cs="Times New Roman"/>
        </w:rPr>
      </w:pPr>
      <w:r>
        <w:rPr>
          <w:rFonts w:eastAsiaTheme="minorEastAsia" w:cs="Times New Roman"/>
        </w:rPr>
        <w:t>где</w:t>
      </w:r>
      <w:r w:rsidRPr="0068333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en-US"/>
        </w:rPr>
        <w:t>k</w:t>
      </w:r>
      <w:r w:rsidRPr="0068333C">
        <w:rPr>
          <w:rFonts w:eastAsiaTheme="minorEastAsia" w:cs="Times New Roman"/>
        </w:rPr>
        <w:t xml:space="preserve"> – </w:t>
      </w:r>
      <w:r>
        <w:rPr>
          <w:rFonts w:eastAsiaTheme="minorEastAsia" w:cs="Times New Roman"/>
        </w:rPr>
        <w:t>коэффициент</w:t>
      </w:r>
      <w:r w:rsidRPr="0068333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уменьшения</w:t>
      </w:r>
      <w:r w:rsidRPr="0068333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шага</w:t>
      </w:r>
      <w:r w:rsidRPr="0068333C">
        <w:rPr>
          <w:rFonts w:eastAsiaTheme="minorEastAsia" w:cs="Times New Roman"/>
        </w:rPr>
        <w:t>.</w:t>
      </w:r>
    </w:p>
    <w:p w14:paraId="6A944D87" w14:textId="1DE3E464" w:rsidR="00CB613F" w:rsidRDefault="00CB613F" w:rsidP="00CB613F">
      <w:pPr>
        <w:pStyle w:val="ac"/>
        <w:ind w:left="1211" w:firstLine="0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Т. к. мы столкнулись с тем, что для больших </w:t>
      </w:r>
      <w:r>
        <w:rPr>
          <w:rFonts w:eastAsiaTheme="minorEastAsia" w:cs="Times New Roman"/>
          <w:lang w:val="en-US"/>
        </w:rPr>
        <w:t>alpha</w:t>
      </w:r>
      <w:r w:rsidRPr="00CB613F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новая точка находится намного дальше от минимума, чем предыдущая, то можно попробовать этот коэффициент периодически уменьшать, например в 2 раза.</w:t>
      </w:r>
    </w:p>
    <w:p w14:paraId="4ABD84ED" w14:textId="02C6C2A6" w:rsidR="00CB613F" w:rsidRDefault="00C12B1E" w:rsidP="00CB613F">
      <w:pPr>
        <w:pStyle w:val="ac"/>
        <w:ind w:left="1211" w:firstLine="0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Выберем в первой итерации </w:t>
      </w:r>
      <w:r>
        <w:rPr>
          <w:rFonts w:eastAsiaTheme="minorEastAsia" w:cs="Times New Roman"/>
          <w:lang w:val="en-US"/>
        </w:rPr>
        <w:t>alpha</w:t>
      </w:r>
      <w:r w:rsidRPr="00C12B1E">
        <w:rPr>
          <w:rFonts w:eastAsiaTheme="minorEastAsia" w:cs="Times New Roman"/>
        </w:rPr>
        <w:t xml:space="preserve"> = 0.2</w:t>
      </w:r>
      <w:r w:rsidR="00D32360" w:rsidRPr="00D32360">
        <w:rPr>
          <w:rFonts w:eastAsiaTheme="minorEastAsia" w:cs="Times New Roman"/>
        </w:rPr>
        <w:t>.</w:t>
      </w:r>
      <w:r w:rsidRPr="00C12B1E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Если деления не происходит</w:t>
      </w:r>
      <w:r w:rsidR="00DA5A0B" w:rsidRPr="00DA5A0B">
        <w:rPr>
          <w:rFonts w:eastAsiaTheme="minorEastAsia" w:cs="Times New Roman"/>
        </w:rPr>
        <w:t xml:space="preserve"> (</w:t>
      </w:r>
      <w:r w:rsidR="00DA5A0B">
        <w:rPr>
          <w:rFonts w:eastAsiaTheme="minorEastAsia" w:cs="Times New Roman"/>
          <w:lang w:val="en-US"/>
        </w:rPr>
        <w:t>k</w:t>
      </w:r>
      <w:r w:rsidR="00DA5A0B" w:rsidRPr="00DA5A0B">
        <w:rPr>
          <w:rFonts w:eastAsiaTheme="minorEastAsia" w:cs="Times New Roman"/>
        </w:rPr>
        <w:t xml:space="preserve"> = 1)</w:t>
      </w:r>
      <w:r>
        <w:rPr>
          <w:rFonts w:eastAsiaTheme="minorEastAsia" w:cs="Times New Roman"/>
        </w:rPr>
        <w:t>, то мы улетаем в космос, иначе при делении на разные числа, будет разный результат:</w:t>
      </w:r>
    </w:p>
    <w:p w14:paraId="1E25FCA0" w14:textId="77777777" w:rsidR="003B7B24" w:rsidRDefault="003B7B24" w:rsidP="00CB613F">
      <w:pPr>
        <w:pStyle w:val="ac"/>
        <w:ind w:left="1211" w:firstLine="0"/>
        <w:rPr>
          <w:rFonts w:eastAsiaTheme="minorEastAsia" w:cs="Times New Roman"/>
        </w:rPr>
      </w:pPr>
    </w:p>
    <w:p w14:paraId="2D152562" w14:textId="5BDF7FBE" w:rsidR="00C12B1E" w:rsidRPr="0089685C" w:rsidRDefault="00C12B1E" w:rsidP="00CB613F">
      <w:pPr>
        <w:pStyle w:val="ac"/>
        <w:ind w:left="1211" w:firstLine="0"/>
        <w:rPr>
          <w:rFonts w:eastAsiaTheme="minorEastAsia" w:cs="Times New Roman"/>
          <w:sz w:val="28"/>
          <w:szCs w:val="28"/>
          <w:u w:val="single"/>
          <w:lang w:val="en-US"/>
        </w:rPr>
      </w:pPr>
      <w:r>
        <w:rPr>
          <w:rFonts w:eastAsiaTheme="minorEastAsia" w:cs="Times New Roman"/>
        </w:rPr>
        <w:tab/>
      </w:r>
      <w:r w:rsidR="0089685C">
        <w:rPr>
          <w:rFonts w:eastAsiaTheme="minorEastAsia" w:cs="Times New Roman"/>
        </w:rPr>
        <w:tab/>
      </w:r>
      <w:r w:rsidR="00D32360" w:rsidRPr="0089685C">
        <w:rPr>
          <w:rFonts w:eastAsiaTheme="minorEastAsia" w:cs="Times New Roman"/>
          <w:sz w:val="28"/>
          <w:szCs w:val="28"/>
          <w:u w:val="single"/>
          <w:lang w:val="en-US"/>
        </w:rPr>
        <w:t xml:space="preserve">k = </w:t>
      </w:r>
      <w:r w:rsidR="00AA76BD" w:rsidRPr="0089685C">
        <w:rPr>
          <w:rFonts w:eastAsiaTheme="minorEastAsia" w:cs="Times New Roman"/>
          <w:sz w:val="28"/>
          <w:szCs w:val="28"/>
          <w:u w:val="single"/>
          <w:lang w:val="en-US"/>
        </w:rPr>
        <w:t>2:</w:t>
      </w:r>
    </w:p>
    <w:p w14:paraId="01E53E0E" w14:textId="528A5DE0" w:rsidR="0089685C" w:rsidRPr="0089685C" w:rsidRDefault="0089685C" w:rsidP="0089685C">
      <w:pPr>
        <w:pStyle w:val="ac"/>
        <w:ind w:left="565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89685C">
        <w:rPr>
          <w:rFonts w:eastAsiaTheme="minorEastAsia" w:cs="Times New Roman"/>
          <w:b/>
          <w:bCs/>
          <w:sz w:val="20"/>
          <w:szCs w:val="20"/>
          <w:lang w:val="en-US"/>
        </w:rPr>
        <w:t>First point is {1.5 -0.5 }</w:t>
      </w:r>
    </w:p>
    <w:p w14:paraId="4885E000" w14:textId="77777777" w:rsidR="0089685C" w:rsidRPr="0089685C" w:rsidRDefault="0089685C" w:rsidP="0089685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89685C">
        <w:rPr>
          <w:rFonts w:eastAsiaTheme="minorEastAsia" w:cs="Times New Roman"/>
          <w:b/>
          <w:bCs/>
          <w:sz w:val="20"/>
          <w:szCs w:val="20"/>
          <w:lang w:val="en-US"/>
        </w:rPr>
        <w:t>1 iteration:    Alpha is 0.200000       New point is {1.272 -1.38801 }  Function decrease: -0.580681</w:t>
      </w:r>
    </w:p>
    <w:p w14:paraId="52EF3ABD" w14:textId="77777777" w:rsidR="0089685C" w:rsidRPr="0089685C" w:rsidRDefault="0089685C" w:rsidP="0089685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89685C">
        <w:rPr>
          <w:rFonts w:eastAsiaTheme="minorEastAsia" w:cs="Times New Roman"/>
          <w:b/>
          <w:bCs/>
          <w:sz w:val="20"/>
          <w:szCs w:val="20"/>
          <w:lang w:val="en-US"/>
        </w:rPr>
        <w:t>2 iteration:    Alpha is 0.100000       New point is {1.2036 -0.766404 }        Function decrease: 1.58773</w:t>
      </w:r>
    </w:p>
    <w:p w14:paraId="3EAD3D3A" w14:textId="77777777" w:rsidR="0089685C" w:rsidRPr="0089685C" w:rsidRDefault="0089685C" w:rsidP="0089685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89685C">
        <w:rPr>
          <w:rFonts w:eastAsiaTheme="minorEastAsia" w:cs="Times New Roman"/>
          <w:b/>
          <w:bCs/>
          <w:sz w:val="20"/>
          <w:szCs w:val="20"/>
          <w:lang w:val="en-US"/>
        </w:rPr>
        <w:t>3 iteration:    Alpha is 0.050000       New point is {1.17624 -0.828564 }       Function decrease: 0.0683146</w:t>
      </w:r>
    </w:p>
    <w:p w14:paraId="1712A860" w14:textId="77777777" w:rsidR="0089685C" w:rsidRPr="0089685C" w:rsidRDefault="0089685C" w:rsidP="0089685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89685C">
        <w:rPr>
          <w:rFonts w:eastAsiaTheme="minorEastAsia" w:cs="Times New Roman"/>
          <w:b/>
          <w:bCs/>
          <w:sz w:val="20"/>
          <w:szCs w:val="20"/>
          <w:lang w:val="en-US"/>
        </w:rPr>
        <w:t>4 iteration:    Alpha is 0.025000       New point is {1.16393 -0.840997 }       Function decrease: 0.0111661</w:t>
      </w:r>
    </w:p>
    <w:p w14:paraId="41D2173C" w14:textId="77777777" w:rsidR="0089685C" w:rsidRPr="0089685C" w:rsidRDefault="0089685C" w:rsidP="0089685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89685C">
        <w:rPr>
          <w:rFonts w:eastAsiaTheme="minorEastAsia" w:cs="Times New Roman"/>
          <w:b/>
          <w:bCs/>
          <w:sz w:val="20"/>
          <w:szCs w:val="20"/>
          <w:lang w:val="en-US"/>
        </w:rPr>
        <w:t>5 iteration:    Alpha is 0.012500       New point is {1.15808 -0.845348 }       Function decrease: 0.00410272</w:t>
      </w:r>
    </w:p>
    <w:p w14:paraId="33D220A7" w14:textId="77777777" w:rsidR="0089685C" w:rsidRPr="0089685C" w:rsidRDefault="0089685C" w:rsidP="0089685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89685C">
        <w:rPr>
          <w:rFonts w:eastAsiaTheme="minorEastAsia" w:cs="Times New Roman"/>
          <w:b/>
          <w:bCs/>
          <w:sz w:val="20"/>
          <w:szCs w:val="20"/>
          <w:lang w:val="en-US"/>
        </w:rPr>
        <w:t>6 iteration:    Alpha is 0.006250       New point is {1.15523 -0.847197 }       Function decrease: 0.00181892</w:t>
      </w:r>
    </w:p>
    <w:p w14:paraId="1F3B87ED" w14:textId="77777777" w:rsidR="0089685C" w:rsidRPr="0089685C" w:rsidRDefault="0089685C" w:rsidP="0089685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89685C">
        <w:rPr>
          <w:rFonts w:eastAsiaTheme="minorEastAsia" w:cs="Times New Roman"/>
          <w:b/>
          <w:bCs/>
          <w:sz w:val="20"/>
          <w:szCs w:val="20"/>
          <w:lang w:val="en-US"/>
        </w:rPr>
        <w:t>7 iteration:    Alpha is 0.003125       New point is {1.15382 -0.848052 }       Function decrease: 0.000861764</w:t>
      </w:r>
    </w:p>
    <w:p w14:paraId="49DA6018" w14:textId="77777777" w:rsidR="0089685C" w:rsidRPr="0089685C" w:rsidRDefault="0089685C" w:rsidP="0089685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89685C">
        <w:rPr>
          <w:rFonts w:eastAsiaTheme="minorEastAsia" w:cs="Times New Roman"/>
          <w:b/>
          <w:bCs/>
          <w:sz w:val="20"/>
          <w:szCs w:val="20"/>
          <w:lang w:val="en-US"/>
        </w:rPr>
        <w:t>8 iteration:    Alpha is 0.001563       New point is {1.15312 -0.848464 }       Function decrease: 0.000419998</w:t>
      </w:r>
    </w:p>
    <w:p w14:paraId="59A5601E" w14:textId="77777777" w:rsidR="0089685C" w:rsidRPr="0089685C" w:rsidRDefault="0089685C" w:rsidP="0089685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89685C">
        <w:rPr>
          <w:rFonts w:eastAsiaTheme="minorEastAsia" w:cs="Times New Roman"/>
          <w:b/>
          <w:bCs/>
          <w:sz w:val="20"/>
          <w:szCs w:val="20"/>
          <w:lang w:val="en-US"/>
        </w:rPr>
        <w:t>9 iteration:    Alpha is 0.000781       New point is {1.15277 -0.848666 }       Function decrease: 0.000207395</w:t>
      </w:r>
    </w:p>
    <w:p w14:paraId="38655237" w14:textId="77777777" w:rsidR="0089685C" w:rsidRPr="0089685C" w:rsidRDefault="0089685C" w:rsidP="0089685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89685C">
        <w:rPr>
          <w:rFonts w:eastAsiaTheme="minorEastAsia" w:cs="Times New Roman"/>
          <w:b/>
          <w:bCs/>
          <w:sz w:val="20"/>
          <w:szCs w:val="20"/>
          <w:lang w:val="en-US"/>
        </w:rPr>
        <w:t>10 iteration:   Alpha is 0.000391       New point is {1.1526 -0.848766 }        Function decrease: 0.00010306</w:t>
      </w:r>
    </w:p>
    <w:p w14:paraId="220FD05D" w14:textId="77777777" w:rsidR="0089685C" w:rsidRPr="0089685C" w:rsidRDefault="0089685C" w:rsidP="0089685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89685C">
        <w:rPr>
          <w:rFonts w:eastAsiaTheme="minorEastAsia" w:cs="Times New Roman"/>
          <w:b/>
          <w:bCs/>
          <w:sz w:val="20"/>
          <w:szCs w:val="20"/>
          <w:lang w:val="en-US"/>
        </w:rPr>
        <w:t>11 iteration:   Alpha is 0.000195       New point is {1.15251 -0.848816 }       Function decrease: 5.13726e-05</w:t>
      </w:r>
    </w:p>
    <w:p w14:paraId="53B94518" w14:textId="77777777" w:rsidR="0089685C" w:rsidRPr="0089685C" w:rsidRDefault="0089685C" w:rsidP="0089685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89685C">
        <w:rPr>
          <w:rFonts w:eastAsiaTheme="minorEastAsia" w:cs="Times New Roman"/>
          <w:b/>
          <w:bCs/>
          <w:sz w:val="20"/>
          <w:szCs w:val="20"/>
          <w:lang w:val="en-US"/>
        </w:rPr>
        <w:t>12 iteration:   Alpha is 0.000098       New point is {1.15247 -0.848841 }       Function decrease: 2.56471e-05</w:t>
      </w:r>
    </w:p>
    <w:p w14:paraId="059C843C" w14:textId="77777777" w:rsidR="0089685C" w:rsidRPr="0089685C" w:rsidRDefault="0089685C" w:rsidP="0089685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89685C">
        <w:rPr>
          <w:rFonts w:eastAsiaTheme="minorEastAsia" w:cs="Times New Roman"/>
          <w:b/>
          <w:bCs/>
          <w:sz w:val="20"/>
          <w:szCs w:val="20"/>
          <w:lang w:val="en-US"/>
        </w:rPr>
        <w:t>13 iteration:   Alpha is 0.000049       New point is {1.15244 -0.848853 }       Function decrease: 1.28138e-05</w:t>
      </w:r>
    </w:p>
    <w:p w14:paraId="6089B575" w14:textId="77777777" w:rsidR="0089685C" w:rsidRPr="0089685C" w:rsidRDefault="0089685C" w:rsidP="0089685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89685C">
        <w:rPr>
          <w:rFonts w:eastAsiaTheme="minorEastAsia" w:cs="Times New Roman"/>
          <w:b/>
          <w:bCs/>
          <w:sz w:val="20"/>
          <w:szCs w:val="20"/>
          <w:lang w:val="en-US"/>
        </w:rPr>
        <w:t>14 iteration:   Alpha is 0.000024       New point is {1.15243 -0.848859 }       Function decrease: 6.40445e-06</w:t>
      </w:r>
    </w:p>
    <w:p w14:paraId="1E03242B" w14:textId="77777777" w:rsidR="0089685C" w:rsidRPr="0089685C" w:rsidRDefault="0089685C" w:rsidP="0089685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89685C">
        <w:rPr>
          <w:rFonts w:eastAsiaTheme="minorEastAsia" w:cs="Times New Roman"/>
          <w:b/>
          <w:bCs/>
          <w:sz w:val="20"/>
          <w:szCs w:val="20"/>
          <w:lang w:val="en-US"/>
        </w:rPr>
        <w:t>15 iteration:   Alpha is 0.000012       New point is {1.15243 -0.848862 }       Function decrease: 3.20162e-06</w:t>
      </w:r>
    </w:p>
    <w:p w14:paraId="798F5737" w14:textId="77777777" w:rsidR="0089685C" w:rsidRPr="0089685C" w:rsidRDefault="0089685C" w:rsidP="0089685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89685C">
        <w:rPr>
          <w:rFonts w:eastAsiaTheme="minorEastAsia" w:cs="Times New Roman"/>
          <w:b/>
          <w:bCs/>
          <w:sz w:val="20"/>
          <w:szCs w:val="20"/>
          <w:lang w:val="en-US"/>
        </w:rPr>
        <w:t>16 iteration:   Alpha is 0.000006       New point is {1.15242 -0.848864 }       Function decrease: 1.60066e-06</w:t>
      </w:r>
    </w:p>
    <w:p w14:paraId="0B11D1C5" w14:textId="77777777" w:rsidR="0089685C" w:rsidRPr="0089685C" w:rsidRDefault="0089685C" w:rsidP="0089685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89685C">
        <w:rPr>
          <w:rFonts w:eastAsiaTheme="minorEastAsia" w:cs="Times New Roman"/>
          <w:b/>
          <w:bCs/>
          <w:sz w:val="20"/>
          <w:szCs w:val="20"/>
          <w:lang w:val="en-US"/>
        </w:rPr>
        <w:t>17 iteration:   Alpha is 0.000003       New point is {1.15242 -0.848865 }       Function decrease: 8.0029e-07</w:t>
      </w:r>
    </w:p>
    <w:p w14:paraId="45A91E8D" w14:textId="77777777" w:rsidR="0089685C" w:rsidRPr="0089685C" w:rsidRDefault="0089685C" w:rsidP="0089685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89685C">
        <w:rPr>
          <w:rFonts w:eastAsiaTheme="minorEastAsia" w:cs="Times New Roman"/>
          <w:b/>
          <w:bCs/>
          <w:sz w:val="20"/>
          <w:szCs w:val="20"/>
          <w:lang w:val="en-US"/>
        </w:rPr>
        <w:t>18 iteration:   Alpha is 0.000002       New point is {1.15242 -0.848865 }       Function decrease: 4.00135e-07</w:t>
      </w:r>
    </w:p>
    <w:p w14:paraId="0405D29B" w14:textId="77777777" w:rsidR="0089685C" w:rsidRPr="0089685C" w:rsidRDefault="0089685C" w:rsidP="0089685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89685C">
        <w:rPr>
          <w:rFonts w:eastAsiaTheme="minorEastAsia" w:cs="Times New Roman"/>
          <w:b/>
          <w:bCs/>
          <w:sz w:val="20"/>
          <w:szCs w:val="20"/>
          <w:lang w:val="en-US"/>
        </w:rPr>
        <w:t>19 iteration:   Alpha is 0.000001       New point is {1.15242 -0.848865 }       Function decrease: 2.00065e-07</w:t>
      </w:r>
    </w:p>
    <w:p w14:paraId="6E6D2D71" w14:textId="77777777" w:rsidR="0089685C" w:rsidRPr="0089685C" w:rsidRDefault="0089685C" w:rsidP="0089685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89685C">
        <w:rPr>
          <w:rFonts w:eastAsiaTheme="minorEastAsia" w:cs="Times New Roman"/>
          <w:b/>
          <w:bCs/>
          <w:sz w:val="20"/>
          <w:szCs w:val="20"/>
          <w:lang w:val="en-US"/>
        </w:rPr>
        <w:lastRenderedPageBreak/>
        <w:t>20 iteration:   Alpha is 0.000000       New point is {1.15242 -0.848865 }       Function decrease: 1.00032e-07</w:t>
      </w:r>
    </w:p>
    <w:p w14:paraId="6D753D89" w14:textId="77777777" w:rsidR="0089685C" w:rsidRPr="0089685C" w:rsidRDefault="0089685C" w:rsidP="0089685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89685C">
        <w:rPr>
          <w:rFonts w:eastAsiaTheme="minorEastAsia" w:cs="Times New Roman"/>
          <w:b/>
          <w:bCs/>
          <w:sz w:val="20"/>
          <w:szCs w:val="20"/>
          <w:lang w:val="en-US"/>
        </w:rPr>
        <w:t>21 iteration:   Alpha is 0.000000       New point is {1.15242 -0.848865 }       Function decrease: 5.00159e-08</w:t>
      </w:r>
    </w:p>
    <w:p w14:paraId="786B85F8" w14:textId="563C4CDA" w:rsidR="0089685C" w:rsidRDefault="0089685C" w:rsidP="0089685C">
      <w:pPr>
        <w:pStyle w:val="ac"/>
        <w:ind w:left="1416" w:firstLine="0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89685C">
        <w:rPr>
          <w:rFonts w:eastAsiaTheme="minorEastAsia" w:cs="Times New Roman"/>
          <w:b/>
          <w:bCs/>
          <w:sz w:val="20"/>
          <w:szCs w:val="20"/>
          <w:lang w:val="en-US"/>
        </w:rPr>
        <w:t>Result: {1.15242 -0.848865 }</w:t>
      </w:r>
    </w:p>
    <w:p w14:paraId="625D39AF" w14:textId="2189DCA5" w:rsidR="009F5317" w:rsidRDefault="009F5317" w:rsidP="0089685C">
      <w:pPr>
        <w:pStyle w:val="ac"/>
        <w:ind w:left="1416" w:firstLine="0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9F5317">
        <w:rPr>
          <w:rFonts w:eastAsiaTheme="minorEastAsia" w:cs="Times New Roman"/>
          <w:b/>
          <w:bCs/>
          <w:sz w:val="20"/>
          <w:szCs w:val="20"/>
          <w:lang w:val="en-US"/>
        </w:rPr>
        <w:drawing>
          <wp:inline distT="0" distB="0" distL="0" distR="0" wp14:anchorId="49D4765A" wp14:editId="76CD2F70">
            <wp:extent cx="1962424" cy="269595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317">
        <w:rPr>
          <w:rFonts w:eastAsiaTheme="minorEastAsia" w:cs="Times New Roman"/>
          <w:b/>
          <w:bCs/>
          <w:sz w:val="20"/>
          <w:szCs w:val="20"/>
          <w:lang w:val="en-US"/>
        </w:rPr>
        <w:drawing>
          <wp:inline distT="0" distB="0" distL="0" distR="0" wp14:anchorId="40E25D17" wp14:editId="471A0935">
            <wp:extent cx="3000794" cy="1857634"/>
            <wp:effectExtent l="0" t="0" r="9525" b="9525"/>
            <wp:docPr id="23" name="Рисунок 23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стрел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5052" w14:textId="5A6188B0" w:rsidR="00DC5E30" w:rsidRDefault="00DC5E30" w:rsidP="00DC5E30">
      <w:pPr>
        <w:pStyle w:val="ac"/>
        <w:ind w:firstLine="0"/>
      </w:pPr>
      <w:r>
        <w:t xml:space="preserve">Из-за того, что </w:t>
      </w:r>
      <w:r>
        <w:rPr>
          <w:lang w:val="en-US"/>
        </w:rPr>
        <w:t>alpha</w:t>
      </w:r>
      <w:r w:rsidRPr="00DC5E30">
        <w:t xml:space="preserve"> </w:t>
      </w:r>
      <w:r>
        <w:t>слишком быстро уменьшается, значение точки не сходится к минимуму (просто не успевает дойти).</w:t>
      </w:r>
    </w:p>
    <w:p w14:paraId="3A74A59F" w14:textId="77777777" w:rsidR="00DC5E30" w:rsidRDefault="00DC5E30" w:rsidP="00AA76BD">
      <w:pPr>
        <w:pStyle w:val="ac"/>
        <w:rPr>
          <w:rFonts w:eastAsiaTheme="minorEastAsia" w:cs="Times New Roman"/>
        </w:rPr>
      </w:pPr>
    </w:p>
    <w:p w14:paraId="4D6BB072" w14:textId="28029935" w:rsidR="00AA76BD" w:rsidRDefault="00AA76BD" w:rsidP="00AA76BD">
      <w:pPr>
        <w:pStyle w:val="ac"/>
        <w:rPr>
          <w:rFonts w:eastAsiaTheme="minorEastAsia" w:cs="Times New Roman"/>
          <w:sz w:val="28"/>
          <w:szCs w:val="28"/>
          <w:u w:val="single"/>
          <w:lang w:val="en-US"/>
        </w:rPr>
      </w:pPr>
      <w:r w:rsidRPr="00DC5E30">
        <w:rPr>
          <w:rFonts w:eastAsiaTheme="minorEastAsia" w:cs="Times New Roman"/>
        </w:rPr>
        <w:tab/>
      </w:r>
      <w:r w:rsidR="0089685C" w:rsidRPr="00DC5E30">
        <w:rPr>
          <w:rFonts w:eastAsiaTheme="minorEastAsia" w:cs="Times New Roman"/>
        </w:rPr>
        <w:tab/>
      </w:r>
      <w:r w:rsidRPr="0089685C">
        <w:rPr>
          <w:rFonts w:eastAsiaTheme="minorEastAsia" w:cs="Times New Roman"/>
          <w:sz w:val="28"/>
          <w:szCs w:val="28"/>
          <w:u w:val="single"/>
          <w:lang w:val="en-US"/>
        </w:rPr>
        <w:t>k = 1.5:</w:t>
      </w:r>
    </w:p>
    <w:p w14:paraId="6FE71007" w14:textId="3CB04D77" w:rsidR="00DC5E30" w:rsidRPr="00DC5E30" w:rsidRDefault="00DC5E30" w:rsidP="00DC5E30">
      <w:pPr>
        <w:pStyle w:val="ac"/>
        <w:ind w:left="565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First point is {1.5 -0.5 }</w:t>
      </w:r>
    </w:p>
    <w:p w14:paraId="0E5ECAEA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1 iteration:    Alpha is 0.200000       New point is {1.272 -1.38801 }  Function decrease: -0.580681</w:t>
      </w:r>
    </w:p>
    <w:p w14:paraId="659B3BE9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2 iteration:    Alpha is 0.133333       New point is {1.1808 -0.559201 }        Function decrease: 1.08451</w:t>
      </w:r>
    </w:p>
    <w:p w14:paraId="0F564FBC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3 iteration:    Alpha is 0.088889       New point is {1.13621 -0.890725 }       Function decrease: 0.597376</w:t>
      </w:r>
    </w:p>
    <w:p w14:paraId="7D3D9CF6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4 iteration:    Alpha is 0.059259       New point is {1.11177 -0.875991 }       Function decrease: 0.0118442</w:t>
      </w:r>
    </w:p>
    <w:p w14:paraId="3FBB7603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5 iteration:    Alpha is 0.039506       New point is {1.09741 -0.873153 }       Function decrease: 0.00517073</w:t>
      </w:r>
    </w:p>
    <w:p w14:paraId="15AB399E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6 iteration:    Alpha is 0.026337       New point is {1.08859 -0.872158 }       Function decrease: 0.00290648</w:t>
      </w:r>
    </w:p>
    <w:p w14:paraId="64CE24C8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7 iteration:    Alpha is 0.017558       New point is {1.08302 -0.871704 }       Function decrease: 0.00174595</w:t>
      </w:r>
    </w:p>
    <w:p w14:paraId="53660A4F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8 iteration:    Alpha is 0.011706       New point is {1.07944 -0.871466 }       Function decrease: 0.00108808</w:t>
      </w:r>
    </w:p>
    <w:p w14:paraId="0CA669FF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9 iteration:    Alpha is 0.007804       New point is {1.0771 -0.871329 }        Function decrease: 0.000693949</w:t>
      </w:r>
    </w:p>
    <w:p w14:paraId="673D0153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10 iteration:   Alpha is 0.005202       New point is {1.07557 -0.871246 }       Function decrease: 0.000449271</w:t>
      </w:r>
    </w:p>
    <w:p w14:paraId="2A68B501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11 iteration:   Alpha is 0.003468       New point is {1.07456 -0.871195 }       Function decrease: 0.000293746</w:t>
      </w:r>
    </w:p>
    <w:p w14:paraId="0DF4B7C4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12 iteration:   Alpha is 0.002312       New point is {1.0739 -0.871162 }        Function decrease: 0.000193316</w:t>
      </w:r>
    </w:p>
    <w:p w14:paraId="003A89DD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13 iteration:   Alpha is 0.001541       New point is {1.07345 -0.87114 }        Function decrease: 0.000127774</w:t>
      </w:r>
    </w:p>
    <w:p w14:paraId="60C7847A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lastRenderedPageBreak/>
        <w:t>14 iteration:   Alpha is 0.001028       New point is {1.07316 -0.871126 }       Function decrease: 8.46961e-05</w:t>
      </w:r>
    </w:p>
    <w:p w14:paraId="61322811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15 iteration:   Alpha is 0.000685       New point is {1.07296 -0.871117 }       Function decrease: 5.62491e-05</w:t>
      </w:r>
    </w:p>
    <w:p w14:paraId="5C38040B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16 iteration:   Alpha is 0.000457       New point is {1.07283 -0.871111 }       Function decrease: 3.74042e-05</w:t>
      </w:r>
    </w:p>
    <w:p w14:paraId="6BFFFB1A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17 iteration:   Alpha is 0.000304       New point is {1.07274 -0.871107 }       Function decrease: 2.4894e-05</w:t>
      </w:r>
    </w:p>
    <w:p w14:paraId="5650FDDE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18 iteration:   Alpha is 0.000203       New point is {1.07269 -0.871104 }       Function decrease: 1.65772e-05</w:t>
      </w:r>
    </w:p>
    <w:p w14:paraId="7C281D5D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19 iteration:   Alpha is 0.000135       New point is {1.07265 -0.871102 }       Function decrease: 1.10432e-05</w:t>
      </w:r>
    </w:p>
    <w:p w14:paraId="29FB7252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20 iteration:   Alpha is 0.000090       New point is {1.07262 -0.871101 }       Function decrease: 7.35843e-06</w:t>
      </w:r>
    </w:p>
    <w:p w14:paraId="2E5D7F3E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21 iteration:   Alpha is 0.000060       New point is {1.0726 -0.8711 }  Function decrease: 4.90398e-06</w:t>
      </w:r>
    </w:p>
    <w:p w14:paraId="53E743FD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22 iteration:   Alpha is 0.000040       New point is {1.07259 -0.8711 } Function decrease: 3.26859e-06</w:t>
      </w:r>
    </w:p>
    <w:p w14:paraId="6A283246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23 iteration:   Alpha is 0.000027       New point is {1.07259 -0.8711 } Function decrease: 2.17874e-06</w:t>
      </w:r>
    </w:p>
    <w:p w14:paraId="231DA0D1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24 iteration:   Alpha is 0.000018       New point is {1.07258 -0.871099 }       Function decrease: 1.45235e-06</w:t>
      </w:r>
    </w:p>
    <w:p w14:paraId="42AF2F4B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25 iteration:   Alpha is 0.000012       New point is {1.07258 -0.871099 }       Function decrease: 9.68168e-07</w:t>
      </w:r>
    </w:p>
    <w:p w14:paraId="55B62105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26 iteration:   Alpha is 0.000008       New point is {1.07257 -0.871099 }       Function decrease: 6.45417e-07</w:t>
      </w:r>
    </w:p>
    <w:p w14:paraId="471D8F50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27 iteration:   Alpha is 0.000005       New point is {1.07257 -0.871099 }       Function decrease: 4.30265e-07</w:t>
      </w:r>
    </w:p>
    <w:p w14:paraId="540FC960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28 iteration:   Alpha is 0.000004       New point is {1.07257 -0.871099 }       Function decrease: 2.86838e-07</w:t>
      </w:r>
    </w:p>
    <w:p w14:paraId="7CAD557E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29 iteration:   Alpha is 0.000002       New point is {1.07257 -0.871099 }       Function decrease: 1.91223e-07</w:t>
      </w:r>
    </w:p>
    <w:p w14:paraId="20B5B903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30 iteration:   Alpha is 0.000002       New point is {1.07257 -0.871099 }       Function decrease: 1.27481e-07</w:t>
      </w:r>
    </w:p>
    <w:p w14:paraId="768773D7" w14:textId="77777777" w:rsidR="00DC5E30" w:rsidRPr="00DC5E30" w:rsidRDefault="00DC5E30" w:rsidP="00DC5E3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31 iteration:   Alpha is 0.000001       New point is {1.07257 -0.871099 }       Function decrease: 8.49867e-08</w:t>
      </w:r>
    </w:p>
    <w:p w14:paraId="06BC54EF" w14:textId="0C028373" w:rsidR="00DC5E30" w:rsidRPr="00DC5E30" w:rsidRDefault="00DC5E30" w:rsidP="00DC5E30">
      <w:pPr>
        <w:pStyle w:val="ac"/>
        <w:ind w:left="565" w:firstLine="708"/>
        <w:rPr>
          <w:rFonts w:eastAsiaTheme="minorEastAsia" w:cs="Times New Roman"/>
          <w:b/>
          <w:bCs/>
          <w:sz w:val="20"/>
          <w:szCs w:val="20"/>
        </w:rPr>
      </w:pPr>
      <w:r w:rsidRPr="00DC5E30">
        <w:rPr>
          <w:rFonts w:eastAsiaTheme="minorEastAsia" w:cs="Times New Roman"/>
          <w:b/>
          <w:bCs/>
          <w:sz w:val="20"/>
          <w:szCs w:val="20"/>
          <w:lang w:val="en-US"/>
        </w:rPr>
        <w:t>Result</w:t>
      </w:r>
      <w:r w:rsidRPr="00DC5E30">
        <w:rPr>
          <w:rFonts w:eastAsiaTheme="minorEastAsia" w:cs="Times New Roman"/>
          <w:b/>
          <w:bCs/>
          <w:sz w:val="20"/>
          <w:szCs w:val="20"/>
        </w:rPr>
        <w:t>: {1.07257 -0.871099 }</w:t>
      </w:r>
    </w:p>
    <w:p w14:paraId="70719BDA" w14:textId="325940F2" w:rsidR="0089685C" w:rsidRDefault="00DC5E30" w:rsidP="00DC5E30">
      <w:pPr>
        <w:pStyle w:val="ac"/>
        <w:ind w:firstLine="0"/>
        <w:rPr>
          <w:rFonts w:eastAsiaTheme="minorEastAsia" w:cs="Times New Roman"/>
          <w:szCs w:val="24"/>
        </w:rPr>
      </w:pPr>
      <w:r w:rsidRPr="003B7B24">
        <w:rPr>
          <w:rFonts w:eastAsiaTheme="minorEastAsia" w:cs="Times New Roman"/>
          <w:szCs w:val="24"/>
        </w:rPr>
        <w:t xml:space="preserve">Значение точки уже поближе к результату, но всё-равно очень в далёкой окрестности. </w:t>
      </w:r>
    </w:p>
    <w:p w14:paraId="251D64F3" w14:textId="5A090B81" w:rsidR="003B7B24" w:rsidRPr="003B7B24" w:rsidRDefault="00790EEC" w:rsidP="00DC5E30">
      <w:pPr>
        <w:pStyle w:val="ac"/>
        <w:ind w:firstLine="0"/>
        <w:rPr>
          <w:rFonts w:eastAsiaTheme="minorEastAsia" w:cs="Times New Roman"/>
          <w:szCs w:val="24"/>
        </w:rPr>
      </w:pPr>
      <w:r w:rsidRPr="00790EEC">
        <w:rPr>
          <w:rFonts w:eastAsiaTheme="minorEastAsia" w:cs="Times New Roman"/>
          <w:szCs w:val="24"/>
        </w:rPr>
        <w:lastRenderedPageBreak/>
        <w:drawing>
          <wp:inline distT="0" distB="0" distL="0" distR="0" wp14:anchorId="2921D73D" wp14:editId="124AFA95">
            <wp:extent cx="3057952" cy="3772426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EEC">
        <w:rPr>
          <w:rFonts w:eastAsiaTheme="minorEastAsia" w:cs="Times New Roman"/>
          <w:szCs w:val="24"/>
        </w:rPr>
        <w:drawing>
          <wp:inline distT="0" distB="0" distL="0" distR="0" wp14:anchorId="280B40BC" wp14:editId="52BF4336">
            <wp:extent cx="3124636" cy="372479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B40F" w14:textId="0FB5744F" w:rsidR="00AA76BD" w:rsidRDefault="0089685C" w:rsidP="0089685C">
      <w:pPr>
        <w:pStyle w:val="ac"/>
        <w:ind w:left="1273"/>
        <w:rPr>
          <w:rFonts w:eastAsiaTheme="minorEastAsia" w:cs="Times New Roman"/>
          <w:sz w:val="28"/>
          <w:szCs w:val="28"/>
          <w:u w:val="single"/>
        </w:rPr>
      </w:pPr>
      <w:r w:rsidRPr="0089685C">
        <w:rPr>
          <w:rFonts w:eastAsiaTheme="minorEastAsia" w:cs="Times New Roman"/>
          <w:sz w:val="28"/>
          <w:szCs w:val="28"/>
          <w:u w:val="single"/>
          <w:lang w:val="en-US"/>
        </w:rPr>
        <w:t>k</w:t>
      </w:r>
      <w:r w:rsidR="00AA76BD" w:rsidRPr="00DC5E30">
        <w:rPr>
          <w:rFonts w:eastAsiaTheme="minorEastAsia" w:cs="Times New Roman"/>
          <w:sz w:val="28"/>
          <w:szCs w:val="28"/>
          <w:u w:val="single"/>
        </w:rPr>
        <w:t xml:space="preserve"> = 1.1:</w:t>
      </w:r>
    </w:p>
    <w:p w14:paraId="56B031F0" w14:textId="41EE2363" w:rsidR="003B7B24" w:rsidRPr="003B7B24" w:rsidRDefault="003B7B24" w:rsidP="003B7B24">
      <w:pPr>
        <w:pStyle w:val="ac"/>
        <w:ind w:left="422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First point is {1.5 -0.5 }</w:t>
      </w:r>
    </w:p>
    <w:p w14:paraId="4078B987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1 iteration:    Alpha is 0.200000       New point is {1.272 -1.38801 }  Function decrease: -0.580681</w:t>
      </w:r>
    </w:p>
    <w:p w14:paraId="72724037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2 iteration:    Alpha is 0.181818       New point is {1.14763 -0.257815 }       Function decrease: -0.569007</w:t>
      </w:r>
    </w:p>
    <w:p w14:paraId="24166575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3 iteration:    Alpha is 0.165289       New point is {1.07569 -1.47208 }        Function decrease: 0.0997883</w:t>
      </w:r>
    </w:p>
    <w:p w14:paraId="0A3F0D81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4 iteration:    Alpha is 0.150263       New point is {1.0319 -0.386448 }        Function decrease: 0.782881</w:t>
      </w:r>
    </w:p>
    <w:p w14:paraId="2FF5B2BB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5 iteration:    Alpha is 0.136603       New point is {1.00406 -1.17911 }        Function decrease: 0.834539</w:t>
      </w:r>
    </w:p>
    <w:p w14:paraId="7FD6717E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6 iteration:    Alpha is 0.124184       New point is {0.985665 -0.718478 }      Function decrease: 0.437928</w:t>
      </w:r>
    </w:p>
    <w:p w14:paraId="60CCEC80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7 iteration:    Alpha is 0.112895       New point is {0.973095 -0.923757 }      Function decrease: 0.121655</w:t>
      </w:r>
    </w:p>
    <w:p w14:paraId="3099E2E9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8 iteration:    Alpha is 0.102632       New point is {0.964249 -0.857557 }      Function decrease: 0.0170943</w:t>
      </w:r>
    </w:p>
    <w:p w14:paraId="1AA2DA84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9 iteration:    Alpha is 0.093301       New point is {0.957857 -0.871494 }      Function decrease: 0.00131253</w:t>
      </w:r>
    </w:p>
    <w:p w14:paraId="74A5B392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10 iteration:   Alpha is 0.084820       New point is {0.95313 -0.869978 }       Function decrease: 0.000254376</w:t>
      </w:r>
    </w:p>
    <w:p w14:paraId="13E6DC08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11 iteration:   Alpha is 0.077109       New point is {0.949562 -0.870003 }      Function decrease: 0.000152325</w:t>
      </w:r>
    </w:p>
    <w:p w14:paraId="1A93D947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12 iteration:   Alpha is 0.070099       New point is {0.946819 -0.870005 }      Function decrease: 9.98057e-05</w:t>
      </w:r>
    </w:p>
    <w:p w14:paraId="35033F60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13 iteration:   Alpha is 0.063726       New point is {0.944675 -0.870005 }      Function decrease: 6.75317e-05</w:t>
      </w:r>
    </w:p>
    <w:p w14:paraId="58A323C2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14 iteration:   Alpha is 0.057933       New point is {0.942974 -0.870005 }      Function decrease: 4.70276e-05</w:t>
      </w:r>
    </w:p>
    <w:p w14:paraId="059FBA2C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15 iteration:   Alpha is 0.052666       New point is {0.941607 -0.870005 }      Function decrease: 3.36046e-05</w:t>
      </w:r>
    </w:p>
    <w:p w14:paraId="5BB5E4A7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lastRenderedPageBreak/>
        <w:t>16 iteration:   Alpha is 0.047878       New point is {0.940495 -0.870005 }      Function decrease: 2.45753e-05</w:t>
      </w:r>
    </w:p>
    <w:p w14:paraId="6C11BD1F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17 iteration:   Alpha is 0.043526       New point is {0.939581 -0.870005 }      Function decrease: 1.83501e-05</w:t>
      </w:r>
    </w:p>
    <w:p w14:paraId="7F914206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18 iteration:   Alpha is 0.039569       New point is {0.938822 -0.870005 }      Function decrease: 1.39608e-05</w:t>
      </w:r>
    </w:p>
    <w:p w14:paraId="029ED273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19 iteration:   Alpha is 0.035972       New point is {0.938187 -0.870005 }      Function decrease: 1.08022e-05</w:t>
      </w:r>
    </w:p>
    <w:p w14:paraId="21FC3968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20 iteration:   Alpha is 0.032702       New point is {0.937651 -0.870005 }      Function decrease: 8.48632e-06</w:t>
      </w:r>
    </w:p>
    <w:p w14:paraId="64330407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21 iteration:   Alpha is 0.029729       New point is {0.937196 -0.870005 }      Function decrease: 6.75911e-06</w:t>
      </w:r>
    </w:p>
    <w:p w14:paraId="142E68B2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22 iteration:   Alpha is 0.027026       New point is {0.936807 -0.870005 }      Function decrease: 5.4506e-06</w:t>
      </w:r>
    </w:p>
    <w:p w14:paraId="53733A92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23 iteration:   Alpha is 0.024569       New point is {0.936472 -0.870005 }      Function decrease: 4.44492e-06</w:t>
      </w:r>
    </w:p>
    <w:p w14:paraId="069ADEF1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24 iteration:   Alpha is 0.022336       New point is {0.936183 -0.870005 }      Function decrease: 3.66171e-06</w:t>
      </w:r>
    </w:p>
    <w:p w14:paraId="7E67663D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25 iteration:   Alpha is 0.020305       New point is {0.935932 -0.870005 }      Function decrease: 3.04426e-06</w:t>
      </w:r>
    </w:p>
    <w:p w14:paraId="5FCA362F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26 iteration:   Alpha is 0.018459       New point is {0.935712 -0.870005 }      Function decrease: 2.55201e-06</w:t>
      </w:r>
    </w:p>
    <w:p w14:paraId="6B8D8502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27 iteration:   Alpha is 0.016781       New point is {0.935521 -0.870005 }      Function decrease: 2.15548e-06</w:t>
      </w:r>
    </w:p>
    <w:p w14:paraId="2F34990F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28 iteration:   Alpha is 0.015256       New point is {0.935352 -0.870005 }      Function decrease: 1.83299e-06</w:t>
      </w:r>
    </w:p>
    <w:p w14:paraId="0FE0ADB1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29 iteration:   Alpha is 0.013869       New point is {0.935203 -0.870005 }      Function decrease: 1.56838e-06</w:t>
      </w:r>
    </w:p>
    <w:p w14:paraId="39741F97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30 iteration:   Alpha is 0.012608       New point is {0.935072 -0.870005 }      Function decrease: 1.34949e-06</w:t>
      </w:r>
    </w:p>
    <w:p w14:paraId="36ECB7DA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31 iteration:   Alpha is 0.011462       New point is {0.934956 -0.870005 }      Function decrease: 1.16705e-06</w:t>
      </w:r>
    </w:p>
    <w:p w14:paraId="3255F16D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32 iteration:   Alpha is 0.010420       New point is {0.934852 -0.870005 }      Function decrease: 1.01391e-06</w:t>
      </w:r>
    </w:p>
    <w:p w14:paraId="261BA429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33 iteration:   Alpha is 0.009472       New point is {0.93476 -0.870005 }       Function decrease: 8.8455e-07</w:t>
      </w:r>
    </w:p>
    <w:p w14:paraId="0D759044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34 iteration:   Alpha is 0.008611       New point is {0.934678 -0.870005 }      Function decrease: 7.74614e-07</w:t>
      </w:r>
    </w:p>
    <w:p w14:paraId="722C2C3C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35 iteration:   Alpha is 0.007829       New point is {0.934605 -0.870005 }      Function decrease: 6.80672e-07</w:t>
      </w:r>
    </w:p>
    <w:p w14:paraId="23A9E818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36 iteration:   Alpha is 0.007117       New point is {0.934539 -0.870005 }      Function decrease: 5.99988e-07</w:t>
      </w:r>
    </w:p>
    <w:p w14:paraId="4839A295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37 iteration:   Alpha is 0.006470       New point is {0.93448 -0.870005 }       Function decrease: 5.30364e-07</w:t>
      </w:r>
    </w:p>
    <w:p w14:paraId="661EFB01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38 iteration:   Alpha is 0.005882       New point is {0.934428 -0.870005 }      Function decrease: 4.70024e-07</w:t>
      </w:r>
    </w:p>
    <w:p w14:paraId="4D903D23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39 iteration:   Alpha is 0.005347       New point is {0.93438 -0.870005 }       Function decrease: 4.1752e-07</w:t>
      </w:r>
    </w:p>
    <w:p w14:paraId="31865782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40 iteration:   Alpha is 0.004861       New point is {0.934338 -0.870005 }      Function decrease: 3.71666e-07</w:t>
      </w:r>
    </w:p>
    <w:p w14:paraId="09D7F05E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41 iteration:   Alpha is 0.004419       New point is {0.934299 -0.870005 }      Function decrease: 3.31484e-07</w:t>
      </w:r>
    </w:p>
    <w:p w14:paraId="3C2D0D55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42 iteration:   Alpha is 0.004017       New point is {0.934265 -0.870005 }      Function decrease: 2.96163e-07</w:t>
      </w:r>
    </w:p>
    <w:p w14:paraId="27653EC9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43 iteration:   Alpha is 0.003652       New point is {0.934233 -0.870005 }      Function decrease: 2.65025e-07</w:t>
      </w:r>
    </w:p>
    <w:p w14:paraId="722674BE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44 iteration:   Alpha is 0.003320       New point is {0.934205 -0.870005 }      Function decrease: 2.37502e-07</w:t>
      </w:r>
    </w:p>
    <w:p w14:paraId="4859810D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45 iteration:   Alpha is 0.003018       New point is {0.93418 -0.870005 }       Function decrease: 2.13116e-07</w:t>
      </w:r>
    </w:p>
    <w:p w14:paraId="2CB8BC72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46 iteration:   Alpha is 0.002744       New point is {0.934157 -0.870005 }      Function decrease: 1.91461e-07</w:t>
      </w:r>
    </w:p>
    <w:p w14:paraId="46222A65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lastRenderedPageBreak/>
        <w:t>47 iteration:   Alpha is 0.002494       New point is {0.934136 -0.870005 }      Function decrease: 1.72192e-07</w:t>
      </w:r>
    </w:p>
    <w:p w14:paraId="27C13B63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48 iteration:   Alpha is 0.002268       New point is {0.934117 -0.870005 }      Function decrease: 1.55015e-07</w:t>
      </w:r>
    </w:p>
    <w:p w14:paraId="3B0FFE83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49 iteration:   Alpha is 0.002061       New point is {0.9341 -0.870005 }        Function decrease: 1.39675e-07</w:t>
      </w:r>
    </w:p>
    <w:p w14:paraId="6FA3AE3F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50 iteration:   Alpha is 0.001874       New point is {0.934085 -0.870005 }      Function decrease: 1.25956e-07</w:t>
      </w:r>
    </w:p>
    <w:p w14:paraId="75608BBD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51 iteration:   Alpha is 0.001704       New point is {0.934071 -0.870005 }      Function decrease: 1.13667e-07</w:t>
      </w:r>
    </w:p>
    <w:p w14:paraId="13DDBE62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52 iteration:   Alpha is 0.001549       New point is {0.934058 -0.870005 }      Function decrease: 1.02647e-07</w:t>
      </w:r>
    </w:p>
    <w:p w14:paraId="3CDD7EA8" w14:textId="77777777" w:rsidR="003B7B24" w:rsidRPr="003B7B24" w:rsidRDefault="003B7B24" w:rsidP="003B7B24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3B7B24">
        <w:rPr>
          <w:rFonts w:eastAsiaTheme="minorEastAsia" w:cs="Times New Roman"/>
          <w:b/>
          <w:bCs/>
          <w:sz w:val="20"/>
          <w:szCs w:val="20"/>
          <w:lang w:val="en-US"/>
        </w:rPr>
        <w:t>53 iteration:   Alpha is 0.001408       New point is {0.934047 -0.870005 }      Function decrease: 9.27505e-08</w:t>
      </w:r>
    </w:p>
    <w:p w14:paraId="3F3BACD4" w14:textId="4FB332B0" w:rsidR="003B7B24" w:rsidRDefault="003B7B24" w:rsidP="003B7B24">
      <w:pPr>
        <w:pStyle w:val="ac"/>
        <w:ind w:left="708" w:firstLine="708"/>
        <w:rPr>
          <w:rFonts w:eastAsiaTheme="minorEastAsia" w:cs="Times New Roman"/>
          <w:b/>
          <w:bCs/>
          <w:sz w:val="20"/>
          <w:szCs w:val="20"/>
        </w:rPr>
      </w:pPr>
      <w:r w:rsidRPr="003B7B24">
        <w:rPr>
          <w:rFonts w:eastAsiaTheme="minorEastAsia" w:cs="Times New Roman"/>
          <w:b/>
          <w:bCs/>
          <w:sz w:val="20"/>
          <w:szCs w:val="20"/>
        </w:rPr>
        <w:t>Result: {0.934047 -0.870005 }</w:t>
      </w:r>
    </w:p>
    <w:p w14:paraId="28AC6653" w14:textId="44914B9D" w:rsidR="00B6140C" w:rsidRPr="003B7B24" w:rsidRDefault="00B6140C" w:rsidP="003B7B24">
      <w:pPr>
        <w:pStyle w:val="ac"/>
        <w:ind w:left="708" w:firstLine="708"/>
        <w:rPr>
          <w:rFonts w:eastAsiaTheme="minorEastAsia" w:cs="Times New Roman"/>
          <w:b/>
          <w:bCs/>
          <w:sz w:val="20"/>
          <w:szCs w:val="20"/>
        </w:rPr>
      </w:pPr>
      <w:r w:rsidRPr="00B6140C">
        <w:rPr>
          <w:rFonts w:eastAsiaTheme="minorEastAsia" w:cs="Times New Roman"/>
          <w:b/>
          <w:bCs/>
          <w:sz w:val="20"/>
          <w:szCs w:val="20"/>
        </w:rPr>
        <w:drawing>
          <wp:inline distT="0" distB="0" distL="0" distR="0" wp14:anchorId="150E9576" wp14:editId="0648C41A">
            <wp:extent cx="6480175" cy="4813935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45B8" w14:textId="53CE420A" w:rsidR="0089685C" w:rsidRDefault="003B7B24" w:rsidP="003B7B24">
      <w:pPr>
        <w:pStyle w:val="ac"/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t>Несмотря на то, что итераций получилось слишком много, точность значения очень радует и относительная погрешность найденной точки составляет меньше 1%.</w:t>
      </w:r>
    </w:p>
    <w:p w14:paraId="2AC86109" w14:textId="77777777" w:rsidR="003B7B24" w:rsidRPr="00DC5E30" w:rsidRDefault="003B7B24" w:rsidP="003B7B24">
      <w:pPr>
        <w:pStyle w:val="ac"/>
        <w:ind w:firstLine="0"/>
        <w:rPr>
          <w:rFonts w:eastAsiaTheme="minorEastAsia" w:cs="Times New Roman"/>
        </w:rPr>
      </w:pPr>
    </w:p>
    <w:p w14:paraId="06C19729" w14:textId="16A9534E" w:rsidR="000842E0" w:rsidRPr="00296DC5" w:rsidRDefault="0018444A" w:rsidP="0094089E">
      <w:pPr>
        <w:pStyle w:val="ac"/>
        <w:rPr>
          <w:rFonts w:eastAsiaTheme="minorEastAsia" w:cs="Times New Roman"/>
        </w:rPr>
      </w:pPr>
      <w:r>
        <w:rPr>
          <w:rFonts w:eastAsiaTheme="minorEastAsia" w:cs="Times New Roman"/>
        </w:rPr>
        <w:t>3</w:t>
      </w:r>
      <w:r w:rsidRPr="00296DC5">
        <w:rPr>
          <w:rFonts w:eastAsiaTheme="minorEastAsia" w:cs="Times New Roman"/>
          <w:b/>
          <w:bCs/>
          <w:sz w:val="28"/>
          <w:szCs w:val="28"/>
        </w:rPr>
        <w:t xml:space="preserve">. </w:t>
      </w:r>
      <w:r w:rsidR="003B7B24" w:rsidRPr="00296DC5">
        <w:rPr>
          <w:rFonts w:eastAsiaTheme="minorEastAsia" w:cs="Times New Roman"/>
          <w:b/>
          <w:bCs/>
          <w:sz w:val="28"/>
          <w:szCs w:val="28"/>
        </w:rPr>
        <w:t xml:space="preserve"> </w:t>
      </w:r>
      <w:r w:rsidR="00296DC5" w:rsidRPr="00296DC5">
        <w:rPr>
          <w:rFonts w:eastAsiaTheme="minorEastAsia" w:cs="Times New Roman"/>
          <w:b/>
          <w:bCs/>
          <w:sz w:val="28"/>
          <w:szCs w:val="28"/>
        </w:rPr>
        <w:t xml:space="preserve">Когда поиск </w:t>
      </w:r>
      <w:r w:rsidR="00296DC5" w:rsidRPr="00296DC5">
        <w:rPr>
          <w:rFonts w:eastAsiaTheme="minorEastAsia" w:cs="Times New Roman"/>
          <w:b/>
          <w:bCs/>
          <w:sz w:val="28"/>
          <w:szCs w:val="28"/>
          <w:lang w:val="en-US"/>
        </w:rPr>
        <w:t>alpha</w:t>
      </w:r>
      <w:r w:rsidR="00296DC5" w:rsidRPr="00296DC5">
        <w:rPr>
          <w:rFonts w:eastAsiaTheme="minorEastAsia" w:cs="Times New Roman"/>
          <w:b/>
          <w:bCs/>
          <w:sz w:val="28"/>
          <w:szCs w:val="28"/>
        </w:rPr>
        <w:t xml:space="preserve"> производится через метод золотого сечения.</w:t>
      </w:r>
    </w:p>
    <w:p w14:paraId="3BF67AD0" w14:textId="77777777" w:rsidR="00DA57EB" w:rsidRDefault="00296DC5" w:rsidP="00DA57EB">
      <w:pPr>
        <w:pStyle w:val="ac"/>
        <w:rPr>
          <w:rFonts w:eastAsiaTheme="minorEastAsia" w:cs="Times New Roman"/>
        </w:rPr>
      </w:pPr>
      <w:r>
        <w:rPr>
          <w:rFonts w:eastAsiaTheme="minorEastAsia" w:cs="Times New Roman"/>
        </w:rPr>
        <w:t>Каждую итерацию будем производить минимизацию одномерной функции</w:t>
      </w:r>
    </w:p>
    <w:p w14:paraId="0D93C4C3" w14:textId="52F5D4ED" w:rsidR="00296DC5" w:rsidRPr="00DA57EB" w:rsidRDefault="00296DC5" w:rsidP="00DA57EB">
      <w:pPr>
        <w:pStyle w:val="ac"/>
        <w:ind w:left="565"/>
        <w:rPr>
          <w:lang w:val="en-US"/>
        </w:rPr>
      </w:pPr>
      <w:r w:rsidRPr="00DA57EB">
        <w:rPr>
          <w:rFonts w:eastAsiaTheme="minorEastAsia" w:cs="Times New Roman"/>
          <w:lang w:val="en-US"/>
        </w:rPr>
        <w:t xml:space="preserve"> </w:t>
      </w:r>
      <w:r>
        <w:rPr>
          <w:lang w:val="en-US"/>
        </w:rPr>
        <w:t>f</w:t>
      </w:r>
      <w:r w:rsidRPr="00DA57EB">
        <w:rPr>
          <w:lang w:val="en-US"/>
        </w:rPr>
        <w:t>(</w:t>
      </w:r>
      <w:r>
        <w:rPr>
          <w:lang w:val="en-US"/>
        </w:rPr>
        <w:t>alpha</w:t>
      </w:r>
      <w:r w:rsidRPr="00DA57EB">
        <w:rPr>
          <w:lang w:val="en-US"/>
        </w:rPr>
        <w:t xml:space="preserve">) = </w:t>
      </w:r>
      <w:r>
        <w:rPr>
          <w:lang w:val="en-US"/>
        </w:rPr>
        <w:t>point</w:t>
      </w:r>
      <w:r w:rsidRPr="00DA57EB">
        <w:rPr>
          <w:lang w:val="en-US"/>
        </w:rPr>
        <w:t xml:space="preserve"> – </w:t>
      </w:r>
      <w:r>
        <w:rPr>
          <w:lang w:val="en-US"/>
        </w:rPr>
        <w:t>alpha</w:t>
      </w:r>
      <w:r w:rsidRPr="00DA57EB">
        <w:rPr>
          <w:lang w:val="en-US"/>
        </w:rPr>
        <w:t xml:space="preserve"> * </w:t>
      </w:r>
      <w:r>
        <w:rPr>
          <w:lang w:val="en-US"/>
        </w:rPr>
        <w:t>grad</w:t>
      </w:r>
      <w:r w:rsidRPr="00DA57EB">
        <w:rPr>
          <w:lang w:val="en-US"/>
        </w:rPr>
        <w:t>(</w:t>
      </w:r>
      <w:r>
        <w:rPr>
          <w:lang w:val="en-US"/>
        </w:rPr>
        <w:t>point</w:t>
      </w:r>
      <w:r w:rsidRPr="00DA57EB">
        <w:rPr>
          <w:lang w:val="en-US"/>
        </w:rPr>
        <w:t xml:space="preserve">) </w:t>
      </w:r>
    </w:p>
    <w:p w14:paraId="6686CF97" w14:textId="22395B9F" w:rsidR="00296DC5" w:rsidRDefault="00296DC5" w:rsidP="00DA57EB">
      <w:pPr>
        <w:pStyle w:val="ac"/>
      </w:pPr>
      <w:r>
        <w:lastRenderedPageBreak/>
        <w:t>При помощи метода золотого сечения.</w:t>
      </w:r>
    </w:p>
    <w:p w14:paraId="0D7CB76F" w14:textId="065055BD" w:rsidR="00296DC5" w:rsidRPr="00296DC5" w:rsidRDefault="00296DC5" w:rsidP="00DA57EB">
      <w:pPr>
        <w:pStyle w:val="ac"/>
      </w:pPr>
      <w:r>
        <w:t>Пронаблюдаем за кол-вом итераций</w:t>
      </w:r>
      <w:r w:rsidR="00DA57EB">
        <w:t xml:space="preserve"> (вызовов этого метода).</w:t>
      </w:r>
    </w:p>
    <w:p w14:paraId="04CC8348" w14:textId="35BE755A" w:rsidR="00185FA0" w:rsidRPr="00185FA0" w:rsidRDefault="00185FA0" w:rsidP="00185FA0">
      <w:pPr>
        <w:pStyle w:val="ac"/>
        <w:ind w:left="565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185FA0">
        <w:rPr>
          <w:rFonts w:eastAsiaTheme="minorEastAsia" w:cs="Times New Roman"/>
          <w:b/>
          <w:bCs/>
          <w:sz w:val="20"/>
          <w:szCs w:val="20"/>
          <w:lang w:val="en-US"/>
        </w:rPr>
        <w:t>First point is {1.5 -0.5 }</w:t>
      </w:r>
    </w:p>
    <w:p w14:paraId="34D515C2" w14:textId="77777777" w:rsidR="00185FA0" w:rsidRPr="00185FA0" w:rsidRDefault="00185FA0" w:rsidP="00185FA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185FA0">
        <w:rPr>
          <w:rFonts w:eastAsiaTheme="minorEastAsia" w:cs="Times New Roman"/>
          <w:b/>
          <w:bCs/>
          <w:sz w:val="20"/>
          <w:szCs w:val="20"/>
          <w:lang w:val="en-US"/>
        </w:rPr>
        <w:t>1 iteration:    Alpha is 0.087729       New point is {1.39999 -0.88952 }        Function decrease: 0.923125</w:t>
      </w:r>
    </w:p>
    <w:p w14:paraId="6DB07A95" w14:textId="77777777" w:rsidR="00185FA0" w:rsidRPr="00185FA0" w:rsidRDefault="00185FA0" w:rsidP="00185FA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185FA0">
        <w:rPr>
          <w:rFonts w:eastAsiaTheme="minorEastAsia" w:cs="Times New Roman"/>
          <w:b/>
          <w:bCs/>
          <w:sz w:val="20"/>
          <w:szCs w:val="20"/>
          <w:lang w:val="en-US"/>
        </w:rPr>
        <w:t>2 iteration:    Alpha is 0.387142       New point is {1.03608 -0.798859 }       Function decrease: 0.181556</w:t>
      </w:r>
    </w:p>
    <w:p w14:paraId="265B8E6E" w14:textId="77777777" w:rsidR="00185FA0" w:rsidRPr="00185FA0" w:rsidRDefault="00185FA0" w:rsidP="00185FA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185FA0">
        <w:rPr>
          <w:rFonts w:eastAsiaTheme="minorEastAsia" w:cs="Times New Roman"/>
          <w:b/>
          <w:bCs/>
          <w:sz w:val="20"/>
          <w:szCs w:val="20"/>
          <w:lang w:val="en-US"/>
        </w:rPr>
        <w:t>3 iteration:    Alpha is 0.087715       New point is {1.01747 -0.873746 }       Function decrease: 0.0338842</w:t>
      </w:r>
    </w:p>
    <w:p w14:paraId="2173E5CF" w14:textId="77777777" w:rsidR="00185FA0" w:rsidRPr="00185FA0" w:rsidRDefault="00185FA0" w:rsidP="00185FA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185FA0">
        <w:rPr>
          <w:rFonts w:eastAsiaTheme="minorEastAsia" w:cs="Times New Roman"/>
          <w:b/>
          <w:bCs/>
          <w:sz w:val="20"/>
          <w:szCs w:val="20"/>
          <w:lang w:val="en-US"/>
        </w:rPr>
        <w:t>4 iteration:    Alpha is 0.381827       New point is {0.950669 -0.856606 }      Function decrease: 0.00623149</w:t>
      </w:r>
    </w:p>
    <w:p w14:paraId="7643F37D" w14:textId="77777777" w:rsidR="00185FA0" w:rsidRPr="00185FA0" w:rsidRDefault="00185FA0" w:rsidP="00185FA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185FA0">
        <w:rPr>
          <w:rFonts w:eastAsiaTheme="minorEastAsia" w:cs="Times New Roman"/>
          <w:b/>
          <w:bCs/>
          <w:sz w:val="20"/>
          <w:szCs w:val="20"/>
          <w:lang w:val="en-US"/>
        </w:rPr>
        <w:t>5 iteration:    Alpha is 0.087855       New point is {0.947037 -0.870732 }      Function decrease: 0.00121012</w:t>
      </w:r>
    </w:p>
    <w:p w14:paraId="27E0F294" w14:textId="77777777" w:rsidR="00185FA0" w:rsidRPr="00185FA0" w:rsidRDefault="00185FA0" w:rsidP="00185FA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185FA0">
        <w:rPr>
          <w:rFonts w:eastAsiaTheme="minorEastAsia" w:cs="Times New Roman"/>
          <w:b/>
          <w:bCs/>
          <w:sz w:val="20"/>
          <w:szCs w:val="20"/>
          <w:lang w:val="en-US"/>
        </w:rPr>
        <w:t>6 iteration:    Alpha is 0.382407       New point is {0.934003 -0.867396 }      Function decrease: 0.000236738</w:t>
      </w:r>
    </w:p>
    <w:p w14:paraId="7BC6EE74" w14:textId="77777777" w:rsidR="00185FA0" w:rsidRPr="00185FA0" w:rsidRDefault="00185FA0" w:rsidP="00185FA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185FA0">
        <w:rPr>
          <w:rFonts w:eastAsiaTheme="minorEastAsia" w:cs="Times New Roman"/>
          <w:b/>
          <w:bCs/>
          <w:sz w:val="20"/>
          <w:szCs w:val="20"/>
          <w:lang w:val="en-US"/>
        </w:rPr>
        <w:t>7 iteration:    Alpha is 0.087748       New point is {0.9333 -0.870143 }        Function decrease: 4.57103e-05</w:t>
      </w:r>
    </w:p>
    <w:p w14:paraId="19B6DE6A" w14:textId="77777777" w:rsidR="00185FA0" w:rsidRPr="00185FA0" w:rsidRDefault="00185FA0" w:rsidP="00185FA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185FA0">
        <w:rPr>
          <w:rFonts w:eastAsiaTheme="minorEastAsia" w:cs="Times New Roman"/>
          <w:b/>
          <w:bCs/>
          <w:sz w:val="20"/>
          <w:szCs w:val="20"/>
          <w:lang w:val="en-US"/>
        </w:rPr>
        <w:t>8 iteration:    Alpha is 0.386240       New point is {0.930747 -0.869503 }      Function decrease: 8.96781e-06</w:t>
      </w:r>
    </w:p>
    <w:p w14:paraId="177F4F2B" w14:textId="77777777" w:rsidR="00185FA0" w:rsidRPr="00185FA0" w:rsidRDefault="00185FA0" w:rsidP="00185FA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185FA0">
        <w:rPr>
          <w:rFonts w:eastAsiaTheme="minorEastAsia" w:cs="Times New Roman"/>
          <w:b/>
          <w:bCs/>
          <w:sz w:val="20"/>
          <w:szCs w:val="20"/>
          <w:lang w:val="en-US"/>
        </w:rPr>
        <w:t>9 iteration:    Alpha is 0.086721       New point is {0.930616 -0.870025 }      Function decrease: 1.65843e-06</w:t>
      </w:r>
    </w:p>
    <w:p w14:paraId="0A0CE31D" w14:textId="77777777" w:rsidR="00185FA0" w:rsidRPr="00185FA0" w:rsidRDefault="00185FA0" w:rsidP="00185FA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185FA0">
        <w:rPr>
          <w:rFonts w:eastAsiaTheme="minorEastAsia" w:cs="Times New Roman"/>
          <w:b/>
          <w:bCs/>
          <w:sz w:val="20"/>
          <w:szCs w:val="20"/>
          <w:lang w:val="en-US"/>
        </w:rPr>
        <w:t>10 iteration:   Alpha is 0.422001       New point is {0.930092 -0.869922 }      Function decrease: 3.38933e-07</w:t>
      </w:r>
    </w:p>
    <w:p w14:paraId="3F8A7B6E" w14:textId="66A8CB65" w:rsidR="00185FA0" w:rsidRPr="00185FA0" w:rsidRDefault="00185FA0" w:rsidP="00185FA0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185FA0">
        <w:rPr>
          <w:rFonts w:eastAsiaTheme="minorEastAsia" w:cs="Times New Roman"/>
          <w:b/>
          <w:bCs/>
          <w:sz w:val="20"/>
          <w:szCs w:val="20"/>
          <w:lang w:val="en-US"/>
        </w:rPr>
        <w:t>11 iteration:   Alpha is 0.081002       New point is {0.930076 -0.870003 }      Function decrease: 3.9103e-08</w:t>
      </w:r>
    </w:p>
    <w:p w14:paraId="14B04B06" w14:textId="661BB25C" w:rsidR="00371D47" w:rsidRDefault="00185FA0" w:rsidP="00185FA0">
      <w:pPr>
        <w:pStyle w:val="ac"/>
        <w:ind w:left="565"/>
        <w:rPr>
          <w:rFonts w:eastAsiaTheme="minorEastAsia" w:cs="Times New Roman"/>
          <w:b/>
          <w:bCs/>
          <w:sz w:val="20"/>
          <w:szCs w:val="20"/>
        </w:rPr>
      </w:pPr>
      <w:r w:rsidRPr="00185FA0">
        <w:rPr>
          <w:rFonts w:eastAsiaTheme="minorEastAsia" w:cs="Times New Roman"/>
          <w:b/>
          <w:bCs/>
          <w:sz w:val="20"/>
          <w:szCs w:val="20"/>
        </w:rPr>
        <w:t>Result: {0.930076 -0.870003 }</w:t>
      </w:r>
    </w:p>
    <w:p w14:paraId="4F966EAE" w14:textId="5689415D" w:rsidR="009C75F4" w:rsidRDefault="009C75F4" w:rsidP="00185FA0">
      <w:pPr>
        <w:pStyle w:val="ac"/>
        <w:ind w:left="565"/>
        <w:rPr>
          <w:rFonts w:eastAsiaTheme="minorEastAsia" w:cs="Times New Roman"/>
          <w:b/>
          <w:bCs/>
          <w:sz w:val="20"/>
          <w:szCs w:val="20"/>
        </w:rPr>
      </w:pPr>
      <w:r w:rsidRPr="009C75F4">
        <w:rPr>
          <w:rFonts w:eastAsiaTheme="minorEastAsia" w:cs="Times New Roman"/>
          <w:b/>
          <w:bCs/>
          <w:sz w:val="20"/>
          <w:szCs w:val="20"/>
        </w:rPr>
        <w:lastRenderedPageBreak/>
        <w:drawing>
          <wp:inline distT="0" distB="0" distL="0" distR="0" wp14:anchorId="37E53D65" wp14:editId="7071126C">
            <wp:extent cx="2619741" cy="395342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5F4">
        <w:rPr>
          <w:rFonts w:eastAsiaTheme="minorEastAsia" w:cs="Times New Roman"/>
          <w:b/>
          <w:bCs/>
          <w:sz w:val="20"/>
          <w:szCs w:val="20"/>
        </w:rPr>
        <w:drawing>
          <wp:inline distT="0" distB="0" distL="0" distR="0" wp14:anchorId="6A9D7F0D" wp14:editId="372006A4">
            <wp:extent cx="3172268" cy="326753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EA27" w14:textId="22A9CBE9" w:rsidR="00185FA0" w:rsidRPr="00185FA0" w:rsidRDefault="00185FA0" w:rsidP="00185FA0">
      <w:pPr>
        <w:pStyle w:val="ac"/>
        <w:ind w:firstLine="0"/>
        <w:rPr>
          <w:rFonts w:eastAsiaTheme="minorEastAsia" w:cs="Times New Roman"/>
          <w:b/>
          <w:bCs/>
          <w:sz w:val="20"/>
          <w:szCs w:val="20"/>
        </w:rPr>
      </w:pPr>
      <w:r w:rsidRPr="00185FA0">
        <w:rPr>
          <w:rFonts w:eastAsiaTheme="minorEastAsia" w:cs="Times New Roman"/>
          <w:szCs w:val="24"/>
        </w:rPr>
        <w:t>Всего за 11 вызовов</w:t>
      </w:r>
      <w:r>
        <w:rPr>
          <w:rFonts w:eastAsiaTheme="minorEastAsia" w:cs="Times New Roman"/>
          <w:b/>
          <w:bCs/>
          <w:sz w:val="20"/>
          <w:szCs w:val="20"/>
        </w:rPr>
        <w:t xml:space="preserve"> </w:t>
      </w:r>
      <w:r>
        <w:rPr>
          <w:rFonts w:eastAsiaTheme="minorEastAsia" w:cs="Times New Roman"/>
        </w:rPr>
        <w:t>метода золотого сечения</w:t>
      </w:r>
      <w:r>
        <w:rPr>
          <w:rFonts w:eastAsiaTheme="minorEastAsia" w:cs="Times New Roman"/>
        </w:rPr>
        <w:t xml:space="preserve"> мы достигли очень точной минимизации.</w:t>
      </w:r>
    </w:p>
    <w:p w14:paraId="53DB57C8" w14:textId="6867BDC6" w:rsidR="000D34BB" w:rsidRDefault="00D76A37" w:rsidP="000D34BB">
      <w:pPr>
        <w:pStyle w:val="ac"/>
        <w:rPr>
          <w:rFonts w:eastAsiaTheme="minorEastAsia" w:cs="Times New Roman"/>
          <w:b/>
          <w:bCs/>
          <w:sz w:val="28"/>
          <w:szCs w:val="28"/>
        </w:rPr>
      </w:pPr>
      <w:r w:rsidRPr="008C35F1">
        <w:rPr>
          <w:rFonts w:eastAsiaTheme="minorEastAsia" w:cs="Times New Roman"/>
        </w:rPr>
        <w:t xml:space="preserve">4. </w:t>
      </w:r>
      <w:r w:rsidR="000D34BB" w:rsidRPr="00296DC5">
        <w:rPr>
          <w:rFonts w:eastAsiaTheme="minorEastAsia" w:cs="Times New Roman"/>
          <w:b/>
          <w:bCs/>
          <w:sz w:val="28"/>
          <w:szCs w:val="28"/>
        </w:rPr>
        <w:t xml:space="preserve"> Когда поиск </w:t>
      </w:r>
      <w:r w:rsidR="000D34BB" w:rsidRPr="00296DC5">
        <w:rPr>
          <w:rFonts w:eastAsiaTheme="minorEastAsia" w:cs="Times New Roman"/>
          <w:b/>
          <w:bCs/>
          <w:sz w:val="28"/>
          <w:szCs w:val="28"/>
          <w:lang w:val="en-US"/>
        </w:rPr>
        <w:t>alpha</w:t>
      </w:r>
      <w:r w:rsidR="000D34BB" w:rsidRPr="00296DC5">
        <w:rPr>
          <w:rFonts w:eastAsiaTheme="minorEastAsia" w:cs="Times New Roman"/>
          <w:b/>
          <w:bCs/>
          <w:sz w:val="28"/>
          <w:szCs w:val="28"/>
        </w:rPr>
        <w:t xml:space="preserve"> производится через </w:t>
      </w:r>
      <w:r w:rsidR="000D34BB">
        <w:rPr>
          <w:rFonts w:eastAsiaTheme="minorEastAsia" w:cs="Times New Roman"/>
          <w:b/>
          <w:bCs/>
          <w:sz w:val="28"/>
          <w:szCs w:val="28"/>
        </w:rPr>
        <w:t>метод Фибоначчи</w:t>
      </w:r>
      <w:r w:rsidR="000D34BB" w:rsidRPr="00296DC5">
        <w:rPr>
          <w:rFonts w:eastAsiaTheme="minorEastAsia" w:cs="Times New Roman"/>
          <w:b/>
          <w:bCs/>
          <w:sz w:val="28"/>
          <w:szCs w:val="28"/>
        </w:rPr>
        <w:t>.</w:t>
      </w:r>
    </w:p>
    <w:p w14:paraId="6EE84FBC" w14:textId="0D8D503A" w:rsidR="007308DA" w:rsidRDefault="007308DA" w:rsidP="007308DA">
      <w:pPr>
        <w:pStyle w:val="ac"/>
        <w:tabs>
          <w:tab w:val="left" w:pos="2220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Тут всё зависит от числа итераций </w:t>
      </w:r>
      <w:r>
        <w:rPr>
          <w:rFonts w:eastAsiaTheme="minorEastAsia" w:cs="Times New Roman"/>
          <w:lang w:val="en-US"/>
        </w:rPr>
        <w:t>n</w:t>
      </w:r>
      <w:r>
        <w:rPr>
          <w:rFonts w:eastAsiaTheme="minorEastAsia" w:cs="Times New Roman"/>
        </w:rPr>
        <w:t xml:space="preserve"> в самом методе Фибоначчи. Чем их больше, тем точнее ищется точка.</w:t>
      </w:r>
    </w:p>
    <w:p w14:paraId="014B7B25" w14:textId="38E988FF" w:rsidR="00F25C8B" w:rsidRPr="00F25C8B" w:rsidRDefault="00F25C8B" w:rsidP="007308DA">
      <w:pPr>
        <w:pStyle w:val="ac"/>
        <w:tabs>
          <w:tab w:val="left" w:pos="2220"/>
        </w:tabs>
        <w:rPr>
          <w:rFonts w:eastAsiaTheme="minorEastAsia" w:cs="Times New Roman"/>
          <w:u w:val="single"/>
          <w:lang w:val="en-US"/>
        </w:rPr>
      </w:pPr>
      <w:r>
        <w:rPr>
          <w:rFonts w:eastAsiaTheme="minorEastAsia" w:cs="Times New Roman"/>
          <w:lang w:val="en-US"/>
        </w:rPr>
        <w:tab/>
      </w:r>
      <w:r w:rsidRPr="00F25C8B">
        <w:rPr>
          <w:rFonts w:eastAsiaTheme="minorEastAsia" w:cs="Times New Roman"/>
          <w:u w:val="single"/>
          <w:lang w:val="en-US"/>
        </w:rPr>
        <w:t>n = 10:</w:t>
      </w:r>
    </w:p>
    <w:p w14:paraId="083C6992" w14:textId="1B6EA52A" w:rsidR="009651BC" w:rsidRPr="007308DA" w:rsidRDefault="009651BC" w:rsidP="009651BC">
      <w:pPr>
        <w:pStyle w:val="ac"/>
        <w:ind w:left="565"/>
        <w:rPr>
          <w:rFonts w:eastAsiaTheme="minorEastAsia" w:cs="Times New Roman"/>
          <w:b/>
          <w:bCs/>
          <w:sz w:val="20"/>
          <w:szCs w:val="20"/>
        </w:rPr>
      </w:pPr>
      <w:r w:rsidRPr="009651BC">
        <w:rPr>
          <w:rFonts w:eastAsiaTheme="minorEastAsia" w:cs="Times New Roman"/>
          <w:b/>
          <w:bCs/>
          <w:sz w:val="20"/>
          <w:szCs w:val="20"/>
          <w:lang w:val="en-US"/>
        </w:rPr>
        <w:lastRenderedPageBreak/>
        <w:t>First</w:t>
      </w:r>
      <w:r w:rsidRPr="007308DA">
        <w:rPr>
          <w:rFonts w:eastAsiaTheme="minorEastAsia" w:cs="Times New Roman"/>
          <w:b/>
          <w:bCs/>
          <w:sz w:val="20"/>
          <w:szCs w:val="20"/>
        </w:rPr>
        <w:t xml:space="preserve"> </w:t>
      </w:r>
      <w:r w:rsidRPr="009651BC">
        <w:rPr>
          <w:rFonts w:eastAsiaTheme="minorEastAsia" w:cs="Times New Roman"/>
          <w:b/>
          <w:bCs/>
          <w:sz w:val="20"/>
          <w:szCs w:val="20"/>
          <w:lang w:val="en-US"/>
        </w:rPr>
        <w:t>point</w:t>
      </w:r>
      <w:r w:rsidRPr="007308DA">
        <w:rPr>
          <w:rFonts w:eastAsiaTheme="minorEastAsia" w:cs="Times New Roman"/>
          <w:b/>
          <w:bCs/>
          <w:sz w:val="20"/>
          <w:szCs w:val="20"/>
        </w:rPr>
        <w:t xml:space="preserve"> </w:t>
      </w:r>
      <w:r w:rsidRPr="009651BC">
        <w:rPr>
          <w:rFonts w:eastAsiaTheme="minorEastAsia" w:cs="Times New Roman"/>
          <w:b/>
          <w:bCs/>
          <w:sz w:val="20"/>
          <w:szCs w:val="20"/>
          <w:lang w:val="en-US"/>
        </w:rPr>
        <w:t>is</w:t>
      </w:r>
      <w:r w:rsidRPr="007308DA">
        <w:rPr>
          <w:rFonts w:eastAsiaTheme="minorEastAsia" w:cs="Times New Roman"/>
          <w:b/>
          <w:bCs/>
          <w:sz w:val="20"/>
          <w:szCs w:val="20"/>
        </w:rPr>
        <w:t xml:space="preserve"> {1.5 -0.5 }</w:t>
      </w:r>
    </w:p>
    <w:p w14:paraId="10AAB9E5" w14:textId="77777777" w:rsidR="009651BC" w:rsidRPr="009651BC" w:rsidRDefault="009651BC" w:rsidP="009651B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9651BC">
        <w:rPr>
          <w:rFonts w:eastAsiaTheme="minorEastAsia" w:cs="Times New Roman"/>
          <w:b/>
          <w:bCs/>
          <w:sz w:val="20"/>
          <w:szCs w:val="20"/>
          <w:lang w:val="en-US"/>
        </w:rPr>
        <w:t>1 iteration:    Alpha is 0.081899       New point is {1.40663 -0.863636 }       Function decrease: 0.918877</w:t>
      </w:r>
    </w:p>
    <w:p w14:paraId="00AA2DFC" w14:textId="77777777" w:rsidR="009651BC" w:rsidRPr="009651BC" w:rsidRDefault="009651BC" w:rsidP="009651B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9651BC">
        <w:rPr>
          <w:rFonts w:eastAsiaTheme="minorEastAsia" w:cs="Times New Roman"/>
          <w:b/>
          <w:bCs/>
          <w:sz w:val="20"/>
          <w:szCs w:val="20"/>
          <w:lang w:val="en-US"/>
        </w:rPr>
        <w:t>2 iteration:    Alpha is 0.610966       New point is {0.824213 -0.910329 }      Function decrease: 0.206474</w:t>
      </w:r>
    </w:p>
    <w:p w14:paraId="32BB8C32" w14:textId="33172EE4" w:rsidR="009651BC" w:rsidRPr="009651BC" w:rsidRDefault="009651BC" w:rsidP="009651BC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9651BC">
        <w:rPr>
          <w:rFonts w:eastAsiaTheme="minorEastAsia" w:cs="Times New Roman"/>
          <w:b/>
          <w:bCs/>
          <w:sz w:val="20"/>
          <w:szCs w:val="20"/>
          <w:lang w:val="en-US"/>
        </w:rPr>
        <w:t>3 iteration:    Alpha is 0.000000       New point is {0.824213 -0.910329 }      Function decrease: 0</w:t>
      </w:r>
    </w:p>
    <w:p w14:paraId="37A76F6C" w14:textId="22C7EDDB" w:rsidR="007308DA" w:rsidRDefault="009651BC" w:rsidP="007308DA">
      <w:pPr>
        <w:pStyle w:val="ac"/>
        <w:ind w:left="565"/>
        <w:rPr>
          <w:rFonts w:eastAsiaTheme="minorEastAsia" w:cs="Times New Roman"/>
          <w:b/>
          <w:bCs/>
          <w:sz w:val="20"/>
          <w:szCs w:val="20"/>
        </w:rPr>
      </w:pPr>
      <w:r w:rsidRPr="009651BC">
        <w:rPr>
          <w:rFonts w:eastAsiaTheme="minorEastAsia" w:cs="Times New Roman"/>
          <w:b/>
          <w:bCs/>
          <w:sz w:val="20"/>
          <w:szCs w:val="20"/>
        </w:rPr>
        <w:t>Result: {0.824213 -0.910329 }</w:t>
      </w:r>
    </w:p>
    <w:p w14:paraId="6AFCA886" w14:textId="4525C5CE" w:rsidR="00F25C8B" w:rsidRDefault="00117B57" w:rsidP="007308DA">
      <w:pPr>
        <w:pStyle w:val="ac"/>
        <w:ind w:left="565"/>
        <w:rPr>
          <w:rFonts w:eastAsiaTheme="minorEastAsia" w:cs="Times New Roman"/>
          <w:b/>
          <w:bCs/>
          <w:sz w:val="20"/>
          <w:szCs w:val="20"/>
        </w:rPr>
      </w:pPr>
      <w:r w:rsidRPr="00117B57">
        <w:rPr>
          <w:rFonts w:eastAsiaTheme="minorEastAsia" w:cs="Times New Roman"/>
          <w:b/>
          <w:bCs/>
          <w:sz w:val="20"/>
          <w:szCs w:val="20"/>
        </w:rPr>
        <w:drawing>
          <wp:inline distT="0" distB="0" distL="0" distR="0" wp14:anchorId="318C6F7D" wp14:editId="739DEB65">
            <wp:extent cx="2505425" cy="354379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B57">
        <w:rPr>
          <w:rFonts w:eastAsiaTheme="minorEastAsia" w:cs="Times New Roman"/>
          <w:b/>
          <w:bCs/>
          <w:sz w:val="20"/>
          <w:szCs w:val="20"/>
        </w:rPr>
        <w:drawing>
          <wp:inline distT="0" distB="0" distL="0" distR="0" wp14:anchorId="55225969" wp14:editId="21CCE85D">
            <wp:extent cx="3591426" cy="185763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60C7" w14:textId="300B0AA2" w:rsidR="00F25C8B" w:rsidRPr="00F25C8B" w:rsidRDefault="00F25C8B" w:rsidP="00F25C8B">
      <w:pPr>
        <w:pStyle w:val="ac"/>
        <w:tabs>
          <w:tab w:val="left" w:pos="2220"/>
        </w:tabs>
        <w:rPr>
          <w:rFonts w:eastAsiaTheme="minorEastAsia" w:cs="Times New Roman"/>
          <w:u w:val="single"/>
          <w:lang w:val="en-US"/>
        </w:rPr>
      </w:pPr>
      <w:r w:rsidRPr="00F25C8B">
        <w:rPr>
          <w:rFonts w:eastAsiaTheme="minorEastAsia" w:cs="Times New Roman"/>
          <w:lang w:val="en-US"/>
        </w:rPr>
        <w:tab/>
      </w:r>
      <w:r w:rsidRPr="00F25C8B">
        <w:rPr>
          <w:rFonts w:eastAsiaTheme="minorEastAsia" w:cs="Times New Roman"/>
          <w:u w:val="single"/>
          <w:lang w:val="en-US"/>
        </w:rPr>
        <w:t xml:space="preserve">n = </w:t>
      </w:r>
      <w:r>
        <w:rPr>
          <w:rFonts w:eastAsiaTheme="minorEastAsia" w:cs="Times New Roman"/>
          <w:u w:val="single"/>
          <w:lang w:val="en-US"/>
        </w:rPr>
        <w:t>5</w:t>
      </w:r>
      <w:r w:rsidRPr="00F25C8B">
        <w:rPr>
          <w:rFonts w:eastAsiaTheme="minorEastAsia" w:cs="Times New Roman"/>
          <w:u w:val="single"/>
          <w:lang w:val="en-US"/>
        </w:rPr>
        <w:t>0:</w:t>
      </w:r>
    </w:p>
    <w:p w14:paraId="1B38FFD0" w14:textId="29BF1651" w:rsidR="00F25C8B" w:rsidRPr="00F25C8B" w:rsidRDefault="00F25C8B" w:rsidP="00F25C8B">
      <w:pPr>
        <w:pStyle w:val="ac"/>
        <w:ind w:left="565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F25C8B">
        <w:rPr>
          <w:rFonts w:eastAsiaTheme="minorEastAsia" w:cs="Times New Roman"/>
          <w:b/>
          <w:bCs/>
          <w:sz w:val="20"/>
          <w:szCs w:val="20"/>
          <w:lang w:val="en-US"/>
        </w:rPr>
        <w:t>First point is {1.5 -0.5 }</w:t>
      </w:r>
    </w:p>
    <w:p w14:paraId="74BA86C1" w14:textId="77777777" w:rsidR="00F25C8B" w:rsidRPr="00F25C8B" w:rsidRDefault="00F25C8B" w:rsidP="00F25C8B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F25C8B">
        <w:rPr>
          <w:rFonts w:eastAsiaTheme="minorEastAsia" w:cs="Times New Roman"/>
          <w:b/>
          <w:bCs/>
          <w:sz w:val="20"/>
          <w:szCs w:val="20"/>
          <w:lang w:val="en-US"/>
        </w:rPr>
        <w:t>1 iteration:    Alpha is 0.087860       New point is {1.39984 -0.890106 }       Function decrease: 0.923127</w:t>
      </w:r>
    </w:p>
    <w:p w14:paraId="32D0A329" w14:textId="77777777" w:rsidR="00F25C8B" w:rsidRPr="00F25C8B" w:rsidRDefault="00F25C8B" w:rsidP="00F25C8B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F25C8B">
        <w:rPr>
          <w:rFonts w:eastAsiaTheme="minorEastAsia" w:cs="Times New Roman"/>
          <w:b/>
          <w:bCs/>
          <w:sz w:val="20"/>
          <w:szCs w:val="20"/>
          <w:lang w:val="en-US"/>
        </w:rPr>
        <w:t>2 iteration:    Alpha is 0.381949       New point is {1.04093 -0.797977 }       Function decrease: 0.179745</w:t>
      </w:r>
    </w:p>
    <w:p w14:paraId="091017EA" w14:textId="77777777" w:rsidR="00F25C8B" w:rsidRPr="00F25C8B" w:rsidRDefault="00F25C8B" w:rsidP="00F25C8B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F25C8B">
        <w:rPr>
          <w:rFonts w:eastAsiaTheme="minorEastAsia" w:cs="Times New Roman"/>
          <w:b/>
          <w:bCs/>
          <w:sz w:val="20"/>
          <w:szCs w:val="20"/>
          <w:lang w:val="en-US"/>
        </w:rPr>
        <w:t>3 iteration:    Alpha is 0.087853       New point is {1.02143 -0.873912 }       Function decrease: 0.0349766</w:t>
      </w:r>
    </w:p>
    <w:p w14:paraId="49723271" w14:textId="77777777" w:rsidR="00F25C8B" w:rsidRPr="00F25C8B" w:rsidRDefault="00F25C8B" w:rsidP="00F25C8B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F25C8B">
        <w:rPr>
          <w:rFonts w:eastAsiaTheme="minorEastAsia" w:cs="Times New Roman"/>
          <w:b/>
          <w:bCs/>
          <w:sz w:val="20"/>
          <w:szCs w:val="20"/>
          <w:lang w:val="en-US"/>
        </w:rPr>
        <w:t>4 iteration:    Alpha is 0.382188       New point is {0.95154 -0.855995 }       Function decrease: 0.00681121</w:t>
      </w:r>
    </w:p>
    <w:p w14:paraId="3D05E900" w14:textId="77777777" w:rsidR="00F25C8B" w:rsidRPr="00F25C8B" w:rsidRDefault="00F25C8B" w:rsidP="00F25C8B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F25C8B">
        <w:rPr>
          <w:rFonts w:eastAsiaTheme="minorEastAsia" w:cs="Times New Roman"/>
          <w:b/>
          <w:bCs/>
          <w:sz w:val="20"/>
          <w:szCs w:val="20"/>
          <w:lang w:val="en-US"/>
        </w:rPr>
        <w:t>5 iteration:    Alpha is 0.087815       New point is {0.947756 -0.870759 }      Function decrease: 0.0013221</w:t>
      </w:r>
    </w:p>
    <w:p w14:paraId="26C87793" w14:textId="77777777" w:rsidR="00F25C8B" w:rsidRPr="00F25C8B" w:rsidRDefault="00F25C8B" w:rsidP="00F25C8B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F25C8B">
        <w:rPr>
          <w:rFonts w:eastAsiaTheme="minorEastAsia" w:cs="Times New Roman"/>
          <w:b/>
          <w:bCs/>
          <w:sz w:val="20"/>
          <w:szCs w:val="20"/>
          <w:lang w:val="en-US"/>
        </w:rPr>
        <w:lastRenderedPageBreak/>
        <w:t>6 iteration:    Alpha is 0.383413       New point is {0.934136 -0.867292 }      Function decrease: 0.000257617</w:t>
      </w:r>
    </w:p>
    <w:p w14:paraId="739FFC52" w14:textId="77777777" w:rsidR="00F25C8B" w:rsidRPr="00F25C8B" w:rsidRDefault="00F25C8B" w:rsidP="00F25C8B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F25C8B">
        <w:rPr>
          <w:rFonts w:eastAsiaTheme="minorEastAsia" w:cs="Times New Roman"/>
          <w:b/>
          <w:bCs/>
          <w:sz w:val="20"/>
          <w:szCs w:val="20"/>
          <w:lang w:val="en-US"/>
        </w:rPr>
        <w:t>7 iteration:    Alpha is 0.087621       New point is {0.933411 -0.870145 }      Function decrease: 4.9364e-05</w:t>
      </w:r>
    </w:p>
    <w:p w14:paraId="5B9FBF49" w14:textId="77777777" w:rsidR="00F25C8B" w:rsidRPr="00F25C8B" w:rsidRDefault="00F25C8B" w:rsidP="00F25C8B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F25C8B">
        <w:rPr>
          <w:rFonts w:eastAsiaTheme="minorEastAsia" w:cs="Times New Roman"/>
          <w:b/>
          <w:bCs/>
          <w:sz w:val="20"/>
          <w:szCs w:val="20"/>
          <w:lang w:val="en-US"/>
        </w:rPr>
        <w:t>8 iteration:    Alpha is 0.389773       New point is {0.930748 -0.869492 }      Function decrease: 9.64825e-06</w:t>
      </w:r>
    </w:p>
    <w:p w14:paraId="1A7A4A22" w14:textId="77777777" w:rsidR="00F25C8B" w:rsidRPr="00F25C8B" w:rsidRDefault="00F25C8B" w:rsidP="00F25C8B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F25C8B">
        <w:rPr>
          <w:rFonts w:eastAsiaTheme="minorEastAsia" w:cs="Times New Roman"/>
          <w:b/>
          <w:bCs/>
          <w:sz w:val="20"/>
          <w:szCs w:val="20"/>
          <w:lang w:val="en-US"/>
        </w:rPr>
        <w:t>9 iteration:    Alpha is 0.086606       New point is {0.930618 -0.870025 }      Function decrease: 1.72495e-06</w:t>
      </w:r>
    </w:p>
    <w:p w14:paraId="607AC26E" w14:textId="77777777" w:rsidR="00F25C8B" w:rsidRPr="00F25C8B" w:rsidRDefault="00F25C8B" w:rsidP="00F25C8B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F25C8B">
        <w:rPr>
          <w:rFonts w:eastAsiaTheme="minorEastAsia" w:cs="Times New Roman"/>
          <w:b/>
          <w:bCs/>
          <w:sz w:val="20"/>
          <w:szCs w:val="20"/>
          <w:lang w:val="en-US"/>
        </w:rPr>
        <w:t>10 iteration:   Alpha is 0.423583       New point is {0.93009 -0.869923 }       Function decrease: 3.41197e-07</w:t>
      </w:r>
    </w:p>
    <w:p w14:paraId="734C4C42" w14:textId="79D9FED5" w:rsidR="00F25C8B" w:rsidRPr="00F25C8B" w:rsidRDefault="00F25C8B" w:rsidP="00F25C8B">
      <w:pPr>
        <w:pStyle w:val="ac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F25C8B">
        <w:rPr>
          <w:rFonts w:eastAsiaTheme="minorEastAsia" w:cs="Times New Roman"/>
          <w:b/>
          <w:bCs/>
          <w:sz w:val="20"/>
          <w:szCs w:val="20"/>
          <w:lang w:val="en-US"/>
        </w:rPr>
        <w:t>11 iteration:   Alpha is 0.080703       New point is {0.930075 -0.870002 }      Function decrease: 3.83718e-08</w:t>
      </w:r>
    </w:p>
    <w:p w14:paraId="48C3BD0E" w14:textId="5971D5BE" w:rsidR="007308DA" w:rsidRDefault="00F25C8B" w:rsidP="00F25C8B">
      <w:pPr>
        <w:pStyle w:val="ac"/>
        <w:ind w:left="708" w:firstLine="708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F25C8B">
        <w:rPr>
          <w:rFonts w:eastAsiaTheme="minorEastAsia" w:cs="Times New Roman"/>
          <w:b/>
          <w:bCs/>
          <w:sz w:val="20"/>
          <w:szCs w:val="20"/>
          <w:lang w:val="en-US"/>
        </w:rPr>
        <w:t>Result: {0.930075 -0.870002 }</w:t>
      </w:r>
    </w:p>
    <w:p w14:paraId="7F21AFD0" w14:textId="793BE154" w:rsidR="00E67FA5" w:rsidRDefault="00E67FA5" w:rsidP="00F25C8B">
      <w:pPr>
        <w:pStyle w:val="ac"/>
        <w:ind w:left="708" w:firstLine="708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E67FA5">
        <w:rPr>
          <w:rFonts w:eastAsiaTheme="minorEastAsia" w:cs="Times New Roman"/>
          <w:b/>
          <w:bCs/>
          <w:sz w:val="20"/>
          <w:szCs w:val="20"/>
          <w:lang w:val="en-US"/>
        </w:rPr>
        <w:drawing>
          <wp:inline distT="0" distB="0" distL="0" distR="0" wp14:anchorId="09403DEB" wp14:editId="00941127">
            <wp:extent cx="3343742" cy="374384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9E8F" w14:textId="7E924466" w:rsidR="00117B57" w:rsidRDefault="00E67FA5" w:rsidP="00F25C8B">
      <w:pPr>
        <w:pStyle w:val="ac"/>
        <w:ind w:left="708" w:firstLine="708"/>
        <w:rPr>
          <w:rFonts w:eastAsiaTheme="minorEastAsia" w:cs="Times New Roman"/>
          <w:b/>
          <w:bCs/>
          <w:sz w:val="20"/>
          <w:szCs w:val="20"/>
          <w:lang w:val="en-US"/>
        </w:rPr>
      </w:pPr>
      <w:r w:rsidRPr="00E67FA5">
        <w:rPr>
          <w:rFonts w:eastAsiaTheme="minorEastAsia" w:cs="Times New Roman"/>
          <w:b/>
          <w:bCs/>
          <w:sz w:val="20"/>
          <w:szCs w:val="20"/>
          <w:lang w:val="en-US"/>
        </w:rPr>
        <w:drawing>
          <wp:inline distT="0" distB="0" distL="0" distR="0" wp14:anchorId="4C56E894" wp14:editId="3D25426B">
            <wp:extent cx="3410426" cy="172426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D990" w14:textId="2559A466" w:rsidR="00F25C8B" w:rsidRPr="00F25C8B" w:rsidRDefault="00F25C8B" w:rsidP="00F25C8B">
      <w:pPr>
        <w:pStyle w:val="ac"/>
        <w:ind w:firstLine="0"/>
        <w:rPr>
          <w:rFonts w:eastAsiaTheme="minorEastAsia" w:cs="Times New Roman"/>
          <w:b/>
          <w:bCs/>
          <w:sz w:val="20"/>
          <w:szCs w:val="20"/>
        </w:rPr>
      </w:pPr>
      <w:r>
        <w:rPr>
          <w:rFonts w:eastAsiaTheme="minorEastAsia" w:cs="Times New Roman"/>
        </w:rPr>
        <w:t xml:space="preserve">Это всё происходит, потому что отрезок для поиска </w:t>
      </w:r>
      <w:r>
        <w:rPr>
          <w:rFonts w:eastAsiaTheme="minorEastAsia" w:cs="Times New Roman"/>
          <w:lang w:val="en-US"/>
        </w:rPr>
        <w:t>alpha</w:t>
      </w:r>
      <w:r w:rsidRPr="00F25C8B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располагается от </w:t>
      </w:r>
      <w:r w:rsidRPr="00F25C8B">
        <w:rPr>
          <w:rFonts w:eastAsiaTheme="minorEastAsia" w:cs="Times New Roman"/>
        </w:rPr>
        <w:t xml:space="preserve">0 </w:t>
      </w:r>
      <w:r>
        <w:rPr>
          <w:rFonts w:eastAsiaTheme="minorEastAsia" w:cs="Times New Roman"/>
        </w:rPr>
        <w:t xml:space="preserve">до максимального возможного значения такого, что </w:t>
      </w:r>
      <w:r>
        <w:rPr>
          <w:rFonts w:eastAsiaTheme="minorEastAsia" w:cs="Times New Roman"/>
          <w:lang w:val="en-US"/>
        </w:rPr>
        <w:t>new</w:t>
      </w:r>
      <w:r w:rsidRPr="00F25C8B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en-US"/>
        </w:rPr>
        <w:t>point</w:t>
      </w:r>
      <w:r w:rsidRPr="00F25C8B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не выйдет за пределы изначально заданного промежутка. Именно поэтому такой метод и не задаёт особо большую точность с каждым новым его вызовом.</w:t>
      </w:r>
    </w:p>
    <w:p w14:paraId="1E105A27" w14:textId="4DEBAFE4" w:rsidR="00F25C8B" w:rsidRDefault="00380B83" w:rsidP="00F25C8B">
      <w:pPr>
        <w:pStyle w:val="ac"/>
        <w:rPr>
          <w:rFonts w:eastAsiaTheme="minorEastAsia" w:cs="Times New Roman"/>
          <w:b/>
          <w:bCs/>
          <w:sz w:val="28"/>
          <w:szCs w:val="28"/>
        </w:rPr>
      </w:pPr>
      <w:r w:rsidRPr="00973E7F">
        <w:rPr>
          <w:rFonts w:eastAsiaTheme="minorEastAsia" w:cs="Times New Roman"/>
        </w:rPr>
        <w:t>5</w:t>
      </w:r>
      <w:r>
        <w:rPr>
          <w:rFonts w:eastAsiaTheme="minorEastAsia" w:cs="Times New Roman"/>
        </w:rPr>
        <w:t xml:space="preserve">. </w:t>
      </w:r>
      <w:r w:rsidR="00F6511E">
        <w:rPr>
          <w:rFonts w:eastAsiaTheme="minorEastAsia" w:cs="Times New Roman"/>
          <w:b/>
          <w:bCs/>
          <w:sz w:val="28"/>
          <w:szCs w:val="28"/>
        </w:rPr>
        <w:t>Метод сопряжённых градиентов.</w:t>
      </w:r>
    </w:p>
    <w:p w14:paraId="65C78F33" w14:textId="790E7977" w:rsidR="00F6511E" w:rsidRDefault="00F6511E" w:rsidP="00F6511E">
      <w:pPr>
        <w:pStyle w:val="ac"/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Метод Флетчера-Ривса.</w:t>
      </w:r>
    </w:p>
    <w:p w14:paraId="3B56B11C" w14:textId="7D3CDFB4" w:rsidR="00F6511E" w:rsidRDefault="00F6511E" w:rsidP="00F6511E">
      <w:pPr>
        <w:pStyle w:val="ac"/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Это ускоренный метод нахождения минимума многомерной функции. Достигается ускорения, за счёт меньшего кол-ва вызовов метода Золотого Сечения. Достигается это засчёт задания определённого направления, которое на каждой итерации будет содержать усреднённое значение всех градиентов в предыдущих точках, засчёт чего мы будем иметь более точное направление для поиска минимума. Обозначим это направление за </w:t>
      </w:r>
      <w:r>
        <w:rPr>
          <w:rFonts w:eastAsiaTheme="minorEastAsia" w:cs="Times New Roman"/>
          <w:lang w:val="en-US"/>
        </w:rPr>
        <w:t>S.</w:t>
      </w:r>
    </w:p>
    <w:p w14:paraId="235F0330" w14:textId="5D1DC7F0" w:rsidR="00F6511E" w:rsidRPr="00FD338A" w:rsidRDefault="00FD338A" w:rsidP="00F6511E">
      <w:pPr>
        <w:pStyle w:val="ac"/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t>Изначально</w:t>
      </w:r>
      <w:r w:rsidRPr="00FD338A">
        <w:rPr>
          <w:rFonts w:eastAsiaTheme="minorEastAsia" w:cs="Times New Roman"/>
        </w:rPr>
        <w:t>,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en-US"/>
        </w:rPr>
        <w:t>S</w:t>
      </w:r>
      <w:r w:rsidRPr="00FD338A">
        <w:rPr>
          <w:rFonts w:eastAsiaTheme="minorEastAsia" w:cs="Times New Roman"/>
        </w:rPr>
        <w:t xml:space="preserve">0 = - </w:t>
      </w:r>
      <w:r>
        <w:rPr>
          <w:rFonts w:eastAsiaTheme="minorEastAsia" w:cs="Times New Roman"/>
          <w:lang w:val="en-US"/>
        </w:rPr>
        <w:t>grad</w:t>
      </w:r>
      <w:r w:rsidRPr="00FD338A">
        <w:rPr>
          <w:rFonts w:eastAsiaTheme="minorEastAsia" w:cs="Times New Roman"/>
        </w:rPr>
        <w:t>(</w:t>
      </w:r>
      <w:r>
        <w:rPr>
          <w:rFonts w:eastAsiaTheme="minorEastAsia" w:cs="Times New Roman"/>
          <w:lang w:val="en-US"/>
        </w:rPr>
        <w:t>point</w:t>
      </w:r>
      <w:r w:rsidRPr="00FD338A">
        <w:rPr>
          <w:rFonts w:eastAsiaTheme="minorEastAsia" w:cs="Times New Roman"/>
        </w:rPr>
        <w:t>0)</w:t>
      </w:r>
    </w:p>
    <w:p w14:paraId="5A8C2FE2" w14:textId="70B4FD12" w:rsidR="00FD338A" w:rsidRDefault="00FD338A" w:rsidP="00F6511E">
      <w:pPr>
        <w:pStyle w:val="ac"/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t>В дальнейшем все итерации будут соответствовать данным рекуррентным формулам:</w:t>
      </w:r>
    </w:p>
    <w:p w14:paraId="6A5D83C3" w14:textId="2D53EB14" w:rsidR="00FD338A" w:rsidRPr="0009174D" w:rsidRDefault="00FD338A" w:rsidP="00F6511E">
      <w:pPr>
        <w:pStyle w:val="ac"/>
        <w:ind w:firstLine="0"/>
        <w:rPr>
          <w:rFonts w:eastAsiaTheme="minorEastAsia" w:cs="Times New Roman"/>
          <w:b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point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point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∙alpha</m:t>
          </m:r>
        </m:oMath>
      </m:oMathPara>
    </w:p>
    <w:p w14:paraId="076E1E55" w14:textId="39513DC0" w:rsidR="0009174D" w:rsidRPr="0009174D" w:rsidRDefault="0009174D" w:rsidP="00F6511E">
      <w:pPr>
        <w:pStyle w:val="ac"/>
        <w:ind w:firstLine="0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omega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||grad(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point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)||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||grad(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point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)||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4E2E525" w14:textId="3BC74D17" w:rsidR="00FD338A" w:rsidRPr="0009174D" w:rsidRDefault="00FD338A" w:rsidP="00FD338A">
      <w:pPr>
        <w:pStyle w:val="ac"/>
        <w:ind w:firstLine="0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 grad(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point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omega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</m:oMath>
      </m:oMathPara>
    </w:p>
    <w:p w14:paraId="5BFA1ACC" w14:textId="77777777" w:rsidR="00FD338A" w:rsidRPr="00FD338A" w:rsidRDefault="00FD338A" w:rsidP="00F6511E">
      <w:pPr>
        <w:pStyle w:val="ac"/>
        <w:ind w:firstLine="0"/>
        <w:rPr>
          <w:rFonts w:eastAsiaTheme="minorEastAsia" w:cs="Times New Roman"/>
          <w:i/>
        </w:rPr>
      </w:pPr>
    </w:p>
    <w:p w14:paraId="607CBB2A" w14:textId="77777777" w:rsidR="00D63181" w:rsidRPr="00D63181" w:rsidRDefault="00FD338A" w:rsidP="00D63181">
      <w:pPr>
        <w:pStyle w:val="ac"/>
        <w:ind w:left="708"/>
        <w:rPr>
          <w:rFonts w:eastAsiaTheme="minorEastAsia" w:cs="Times New Roman"/>
          <w:lang w:val="en-US"/>
        </w:rPr>
      </w:pPr>
      <w:r>
        <w:rPr>
          <w:rFonts w:eastAsiaTheme="minorEastAsia" w:cs="Times New Roman"/>
        </w:rPr>
        <w:tab/>
      </w:r>
      <w:r w:rsidR="00D63181" w:rsidRPr="00D63181">
        <w:rPr>
          <w:rFonts w:eastAsiaTheme="minorEastAsia" w:cs="Times New Roman"/>
          <w:lang w:val="en-US"/>
        </w:rPr>
        <w:t>Fletcher-Reeves with GoldenAlpha:</w:t>
      </w:r>
    </w:p>
    <w:p w14:paraId="2C25300C" w14:textId="77777777" w:rsidR="00D63181" w:rsidRPr="00D63181" w:rsidRDefault="00D63181" w:rsidP="00D63181">
      <w:pPr>
        <w:pStyle w:val="ac"/>
        <w:ind w:left="708"/>
        <w:rPr>
          <w:rFonts w:eastAsiaTheme="minorEastAsia" w:cs="Times New Roman"/>
          <w:b/>
          <w:bCs/>
          <w:sz w:val="15"/>
          <w:szCs w:val="15"/>
          <w:lang w:val="en-US"/>
        </w:rPr>
      </w:pPr>
      <w:r w:rsidRPr="00D63181">
        <w:rPr>
          <w:rFonts w:eastAsiaTheme="minorEastAsia" w:cs="Times New Roman"/>
          <w:b/>
          <w:bCs/>
          <w:sz w:val="15"/>
          <w:szCs w:val="15"/>
          <w:lang w:val="en-US"/>
        </w:rPr>
        <w:t>First point is {1.5 -0.5 }</w:t>
      </w:r>
    </w:p>
    <w:p w14:paraId="070712B9" w14:textId="46A6DE64" w:rsidR="00D63181" w:rsidRPr="00D63181" w:rsidRDefault="00D63181" w:rsidP="00D63181">
      <w:pPr>
        <w:pStyle w:val="ac"/>
        <w:ind w:left="708"/>
        <w:rPr>
          <w:rFonts w:eastAsiaTheme="minorEastAsia" w:cs="Times New Roman"/>
          <w:b/>
          <w:bCs/>
          <w:sz w:val="15"/>
          <w:szCs w:val="15"/>
          <w:lang w:val="en-US"/>
        </w:rPr>
      </w:pPr>
      <w:r w:rsidRPr="00D63181">
        <w:rPr>
          <w:rFonts w:eastAsiaTheme="minorEastAsia" w:cs="Times New Roman"/>
          <w:b/>
          <w:bCs/>
          <w:sz w:val="15"/>
          <w:szCs w:val="15"/>
          <w:lang w:val="en-US"/>
        </w:rPr>
        <w:t>First stream is {-1.14001 -4.44006 }</w:t>
      </w:r>
    </w:p>
    <w:p w14:paraId="356603B9" w14:textId="77777777" w:rsidR="00D63181" w:rsidRPr="00D63181" w:rsidRDefault="00D63181" w:rsidP="00D63181">
      <w:pPr>
        <w:pStyle w:val="ac"/>
        <w:ind w:firstLine="0"/>
        <w:rPr>
          <w:rFonts w:eastAsiaTheme="minorEastAsia" w:cs="Times New Roman"/>
          <w:b/>
          <w:bCs/>
          <w:sz w:val="15"/>
          <w:szCs w:val="15"/>
          <w:lang w:val="en-US"/>
        </w:rPr>
      </w:pPr>
      <w:r w:rsidRPr="00D63181">
        <w:rPr>
          <w:rFonts w:eastAsiaTheme="minorEastAsia" w:cs="Times New Roman"/>
          <w:b/>
          <w:bCs/>
          <w:sz w:val="15"/>
          <w:szCs w:val="15"/>
          <w:lang w:val="en-US"/>
        </w:rPr>
        <w:t>Alpha is 0.087729       Omega is 0.044657       New point is {1.39999 -0.88952 }        New stream is {-0.990897 0.0358996 }    Function decrease: 0.923125</w:t>
      </w:r>
    </w:p>
    <w:p w14:paraId="25A992BF" w14:textId="77777777" w:rsidR="00D63181" w:rsidRPr="00D63181" w:rsidRDefault="00D63181" w:rsidP="00D63181">
      <w:pPr>
        <w:pStyle w:val="ac"/>
        <w:ind w:firstLine="0"/>
        <w:rPr>
          <w:rFonts w:eastAsiaTheme="minorEastAsia" w:cs="Times New Roman"/>
          <w:b/>
          <w:bCs/>
          <w:sz w:val="15"/>
          <w:szCs w:val="15"/>
          <w:lang w:val="en-US"/>
        </w:rPr>
      </w:pPr>
      <w:r w:rsidRPr="00D63181">
        <w:rPr>
          <w:rFonts w:eastAsiaTheme="minorEastAsia" w:cs="Times New Roman"/>
          <w:b/>
          <w:bCs/>
          <w:sz w:val="15"/>
          <w:szCs w:val="15"/>
          <w:lang w:val="en-US"/>
        </w:rPr>
        <w:t>Alpha is 0.474779       Omega is 0.000938       New point is {0.929531 -0.872476 }      New stream is {-1.60342e-06 0.0296814 } Function decrease: 0.223138</w:t>
      </w:r>
    </w:p>
    <w:p w14:paraId="756F6840" w14:textId="77777777" w:rsidR="00D63181" w:rsidRPr="00D63181" w:rsidRDefault="00D63181" w:rsidP="00D63181">
      <w:pPr>
        <w:pStyle w:val="ac"/>
        <w:ind w:firstLine="0"/>
        <w:rPr>
          <w:rFonts w:eastAsiaTheme="minorEastAsia" w:cs="Times New Roman"/>
          <w:b/>
          <w:bCs/>
          <w:sz w:val="15"/>
          <w:szCs w:val="15"/>
          <w:lang w:val="en-US"/>
        </w:rPr>
      </w:pPr>
      <w:r w:rsidRPr="00D63181">
        <w:rPr>
          <w:rFonts w:eastAsiaTheme="minorEastAsia" w:cs="Times New Roman"/>
          <w:b/>
          <w:bCs/>
          <w:sz w:val="15"/>
          <w:szCs w:val="15"/>
          <w:lang w:val="en-US"/>
        </w:rPr>
        <w:t>Alpha is 0.083279       Omega is 0.000978       New point is {0.929531 -0.870004 }      New stream is {0.000927715 1.45887e-05 }        Function decrease: 3.67727e-05</w:t>
      </w:r>
    </w:p>
    <w:p w14:paraId="4DFF484D" w14:textId="77777777" w:rsidR="00D63181" w:rsidRPr="00D63181" w:rsidRDefault="00D63181" w:rsidP="00D63181">
      <w:pPr>
        <w:pStyle w:val="ac"/>
        <w:ind w:firstLine="0"/>
        <w:rPr>
          <w:rFonts w:eastAsiaTheme="minorEastAsia" w:cs="Times New Roman"/>
          <w:b/>
          <w:bCs/>
          <w:sz w:val="15"/>
          <w:szCs w:val="15"/>
          <w:lang w:val="en-US"/>
        </w:rPr>
      </w:pPr>
      <w:r w:rsidRPr="00D63181">
        <w:rPr>
          <w:rFonts w:eastAsiaTheme="minorEastAsia" w:cs="Times New Roman"/>
          <w:b/>
          <w:bCs/>
          <w:sz w:val="15"/>
          <w:szCs w:val="15"/>
          <w:lang w:val="en-US"/>
        </w:rPr>
        <w:t>Alpha is 0.504907       Omega is 0.012382       New point is {0.93 -0.869996 }  New stream is {2.38364e-06 -0.000102663 }       Function decrease: 2.19838e-07</w:t>
      </w:r>
    </w:p>
    <w:p w14:paraId="55857EEC" w14:textId="77777777" w:rsidR="00D63181" w:rsidRPr="00D63181" w:rsidRDefault="00D63181" w:rsidP="00D63181">
      <w:pPr>
        <w:pStyle w:val="ac"/>
        <w:ind w:firstLine="0"/>
        <w:rPr>
          <w:rFonts w:eastAsiaTheme="minorEastAsia" w:cs="Times New Roman"/>
          <w:b/>
          <w:bCs/>
          <w:sz w:val="15"/>
          <w:szCs w:val="15"/>
          <w:lang w:val="en-US"/>
        </w:rPr>
      </w:pPr>
      <w:r w:rsidRPr="00D63181">
        <w:rPr>
          <w:rFonts w:eastAsiaTheme="minorEastAsia" w:cs="Times New Roman"/>
          <w:b/>
          <w:bCs/>
          <w:sz w:val="15"/>
          <w:szCs w:val="15"/>
          <w:lang w:val="en-US"/>
        </w:rPr>
        <w:t>Alpha is 0.034771       Omega is 0.345862       New point is {0.93 -0.87 }      New stream is {-8.44512e-06 -9.55143e-05 }      Function decrease: 7.65493e-11</w:t>
      </w:r>
    </w:p>
    <w:p w14:paraId="5F6720B7" w14:textId="6434FA74" w:rsidR="00F25C8B" w:rsidRDefault="00D63181" w:rsidP="00D63181">
      <w:pPr>
        <w:pStyle w:val="ac"/>
        <w:ind w:firstLine="0"/>
        <w:rPr>
          <w:rFonts w:eastAsiaTheme="minorEastAsia" w:cs="Times New Roman"/>
          <w:b/>
          <w:bCs/>
          <w:sz w:val="15"/>
          <w:szCs w:val="15"/>
        </w:rPr>
      </w:pPr>
      <w:r w:rsidRPr="00D63181">
        <w:rPr>
          <w:rFonts w:eastAsiaTheme="minorEastAsia" w:cs="Times New Roman"/>
          <w:b/>
          <w:bCs/>
          <w:sz w:val="15"/>
          <w:szCs w:val="15"/>
        </w:rPr>
        <w:t>Result: {0.93 -0.87 }</w:t>
      </w:r>
    </w:p>
    <w:p w14:paraId="5F7912A0" w14:textId="1867FC69" w:rsidR="00605A0A" w:rsidRPr="00D63181" w:rsidRDefault="00605A0A" w:rsidP="00D63181">
      <w:pPr>
        <w:pStyle w:val="ac"/>
        <w:ind w:firstLine="0"/>
        <w:rPr>
          <w:rFonts w:eastAsiaTheme="minorEastAsia" w:cs="Times New Roman"/>
          <w:b/>
          <w:bCs/>
          <w:sz w:val="15"/>
          <w:szCs w:val="15"/>
        </w:rPr>
      </w:pPr>
      <w:r w:rsidRPr="00605A0A">
        <w:rPr>
          <w:rFonts w:eastAsiaTheme="minorEastAsia" w:cs="Times New Roman"/>
          <w:b/>
          <w:bCs/>
          <w:sz w:val="15"/>
          <w:szCs w:val="15"/>
        </w:rPr>
        <w:lastRenderedPageBreak/>
        <w:drawing>
          <wp:inline distT="0" distB="0" distL="0" distR="0" wp14:anchorId="687AA94D" wp14:editId="44BDDEB1">
            <wp:extent cx="3477110" cy="35437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A0A">
        <w:rPr>
          <w:rFonts w:eastAsiaTheme="minorEastAsia" w:cs="Times New Roman"/>
          <w:b/>
          <w:bCs/>
          <w:sz w:val="15"/>
          <w:szCs w:val="15"/>
        </w:rPr>
        <w:drawing>
          <wp:inline distT="0" distB="0" distL="0" distR="0" wp14:anchorId="684AF46D" wp14:editId="1E8FE0DA">
            <wp:extent cx="2705478" cy="317226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7E01" w14:textId="54EDBA60" w:rsidR="00F25C8B" w:rsidRDefault="00D63181" w:rsidP="00F25C8B">
      <w:pPr>
        <w:pStyle w:val="ac"/>
        <w:rPr>
          <w:rFonts w:eastAsiaTheme="minorEastAsia" w:cs="Times New Roman"/>
        </w:rPr>
      </w:pPr>
      <w:r>
        <w:rPr>
          <w:rFonts w:eastAsiaTheme="minorEastAsia" w:cs="Times New Roman"/>
        </w:rPr>
        <w:t>То есть понадобилось в 2 раза меньше операций (</w:t>
      </w:r>
      <w:r w:rsidR="002055BF">
        <w:rPr>
          <w:rFonts w:eastAsiaTheme="minorEastAsia" w:cs="Times New Roman"/>
        </w:rPr>
        <w:t>5 вместо 11)</w:t>
      </w:r>
      <w:r>
        <w:rPr>
          <w:rFonts w:eastAsiaTheme="minorEastAsia" w:cs="Times New Roman"/>
        </w:rPr>
        <w:t xml:space="preserve">, чем в случае без направлений, а точность </w:t>
      </w:r>
      <w:r w:rsidR="002055BF">
        <w:rPr>
          <w:rFonts w:eastAsiaTheme="minorEastAsia" w:cs="Times New Roman"/>
        </w:rPr>
        <w:t xml:space="preserve">способа </w:t>
      </w:r>
      <w:r>
        <w:rPr>
          <w:rFonts w:eastAsiaTheme="minorEastAsia" w:cs="Times New Roman"/>
        </w:rPr>
        <w:t>ни чуть ни теряется.</w:t>
      </w:r>
    </w:p>
    <w:p w14:paraId="7727660E" w14:textId="1A7C4C38" w:rsidR="00790EEC" w:rsidRDefault="00790EEC" w:rsidP="00790EEC">
      <w:pPr>
        <w:pStyle w:val="ac"/>
        <w:rPr>
          <w:rFonts w:eastAsiaTheme="minorEastAsia" w:cs="Times New Roman"/>
          <w:b/>
          <w:bCs/>
          <w:sz w:val="28"/>
          <w:szCs w:val="28"/>
        </w:rPr>
      </w:pPr>
      <w:r>
        <w:rPr>
          <w:rFonts w:eastAsiaTheme="minorEastAsia" w:cs="Times New Roman"/>
        </w:rPr>
        <w:t>6</w:t>
      </w:r>
      <w:r w:rsidRPr="008C35F1">
        <w:rPr>
          <w:rFonts w:eastAsiaTheme="minorEastAsia" w:cs="Times New Roman"/>
        </w:rPr>
        <w:t xml:space="preserve">. </w:t>
      </w:r>
      <w:r w:rsidRPr="00296DC5">
        <w:rPr>
          <w:rFonts w:eastAsiaTheme="minorEastAsia" w:cs="Times New Roman"/>
          <w:b/>
          <w:bCs/>
          <w:sz w:val="28"/>
          <w:szCs w:val="28"/>
        </w:rPr>
        <w:t xml:space="preserve"> Когда </w:t>
      </w:r>
      <w:r>
        <w:rPr>
          <w:rFonts w:eastAsiaTheme="minorEastAsia" w:cs="Times New Roman"/>
          <w:b/>
          <w:bCs/>
          <w:sz w:val="28"/>
          <w:szCs w:val="28"/>
        </w:rPr>
        <w:t>у нас начало в трёх разных точках</w:t>
      </w:r>
      <w:r w:rsidRPr="00296DC5">
        <w:rPr>
          <w:rFonts w:eastAsiaTheme="minorEastAsia" w:cs="Times New Roman"/>
          <w:b/>
          <w:bCs/>
          <w:sz w:val="28"/>
          <w:szCs w:val="28"/>
        </w:rPr>
        <w:t>.</w:t>
      </w:r>
    </w:p>
    <w:p w14:paraId="5B687D9E" w14:textId="69BE67F0" w:rsidR="00790EEC" w:rsidRDefault="00790EEC" w:rsidP="00790EEC">
      <w:pPr>
        <w:pStyle w:val="ac"/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Рассмотрим метод с постоянной </w:t>
      </w:r>
      <w:r>
        <w:rPr>
          <w:rFonts w:eastAsiaTheme="minorEastAsia" w:cs="Times New Roman"/>
          <w:lang w:val="en-US"/>
        </w:rPr>
        <w:t>alpha</w:t>
      </w:r>
      <w:r w:rsidRPr="00790EEC">
        <w:rPr>
          <w:rFonts w:eastAsiaTheme="minorEastAsia" w:cs="Times New Roman"/>
        </w:rPr>
        <w:t xml:space="preserve"> = </w:t>
      </w:r>
      <w:r w:rsidR="0007148F" w:rsidRPr="0007148F">
        <w:rPr>
          <w:rFonts w:eastAsiaTheme="minorEastAsia" w:cs="Times New Roman"/>
        </w:rPr>
        <w:t>0</w:t>
      </w:r>
      <w:r w:rsidRPr="00790EEC">
        <w:rPr>
          <w:rFonts w:eastAsiaTheme="minorEastAsia" w:cs="Times New Roman"/>
        </w:rPr>
        <w:t xml:space="preserve">.1 </w:t>
      </w:r>
      <w:r>
        <w:rPr>
          <w:rFonts w:eastAsiaTheme="minorEastAsia" w:cs="Times New Roman"/>
        </w:rPr>
        <w:t>для разных точек.</w:t>
      </w:r>
    </w:p>
    <w:p w14:paraId="43568928" w14:textId="458D0299" w:rsidR="00790EEC" w:rsidRPr="0007148F" w:rsidRDefault="00790EEC" w:rsidP="00790EEC">
      <w:pPr>
        <w:pStyle w:val="ac"/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Точка </w:t>
      </w:r>
      <w:r>
        <w:rPr>
          <w:rFonts w:eastAsiaTheme="minorEastAsia" w:cs="Times New Roman"/>
          <w:lang w:val="en-US"/>
        </w:rPr>
        <w:t>A</w:t>
      </w:r>
      <w:r w:rsidRPr="0007148F">
        <w:rPr>
          <w:rFonts w:eastAsiaTheme="minorEastAsia" w:cs="Times New Roman"/>
        </w:rPr>
        <w:t xml:space="preserve">(1; </w:t>
      </w:r>
      <w:r w:rsidR="004F319F">
        <w:rPr>
          <w:rFonts w:eastAsiaTheme="minorEastAsia" w:cs="Times New Roman"/>
        </w:rPr>
        <w:t>0</w:t>
      </w:r>
      <w:r w:rsidRPr="0007148F">
        <w:rPr>
          <w:rFonts w:eastAsiaTheme="minorEastAsia" w:cs="Times New Roman"/>
        </w:rPr>
        <w:t>)</w:t>
      </w:r>
    </w:p>
    <w:p w14:paraId="467C09C8" w14:textId="0E333375" w:rsidR="00790EEC" w:rsidRPr="0007148F" w:rsidRDefault="00790EEC" w:rsidP="00790EEC">
      <w:pPr>
        <w:pStyle w:val="ac"/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Точка </w:t>
      </w:r>
      <w:r>
        <w:rPr>
          <w:rFonts w:eastAsiaTheme="minorEastAsia" w:cs="Times New Roman"/>
          <w:lang w:val="en-US"/>
        </w:rPr>
        <w:t>B</w:t>
      </w:r>
      <w:r w:rsidRPr="0007148F">
        <w:rPr>
          <w:rFonts w:eastAsiaTheme="minorEastAsia" w:cs="Times New Roman"/>
        </w:rPr>
        <w:t>(</w:t>
      </w:r>
      <w:r w:rsidR="0007148F" w:rsidRPr="0007148F">
        <w:rPr>
          <w:rFonts w:eastAsiaTheme="minorEastAsia" w:cs="Times New Roman"/>
        </w:rPr>
        <w:t>-1</w:t>
      </w:r>
      <w:r w:rsidRPr="0007148F">
        <w:rPr>
          <w:rFonts w:eastAsiaTheme="minorEastAsia" w:cs="Times New Roman"/>
        </w:rPr>
        <w:t xml:space="preserve">; </w:t>
      </w:r>
      <w:r w:rsidR="004F319F" w:rsidRPr="00B27BCB">
        <w:rPr>
          <w:rFonts w:eastAsiaTheme="minorEastAsia" w:cs="Times New Roman"/>
        </w:rPr>
        <w:t>-1</w:t>
      </w:r>
      <w:r w:rsidRPr="0007148F">
        <w:rPr>
          <w:rFonts w:eastAsiaTheme="minorEastAsia" w:cs="Times New Roman"/>
        </w:rPr>
        <w:t>)</w:t>
      </w:r>
    </w:p>
    <w:p w14:paraId="4ECBFFB8" w14:textId="2FB32025" w:rsidR="00790EEC" w:rsidRDefault="00790EEC" w:rsidP="00790EEC">
      <w:pPr>
        <w:pStyle w:val="ac"/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Точка </w:t>
      </w:r>
      <w:r>
        <w:rPr>
          <w:rFonts w:eastAsiaTheme="minorEastAsia" w:cs="Times New Roman"/>
          <w:lang w:val="en-US"/>
        </w:rPr>
        <w:t>C</w:t>
      </w:r>
      <w:r w:rsidRPr="0007148F">
        <w:rPr>
          <w:rFonts w:eastAsiaTheme="minorEastAsia" w:cs="Times New Roman"/>
        </w:rPr>
        <w:t>(</w:t>
      </w:r>
      <w:r w:rsidR="00B6140C">
        <w:rPr>
          <w:rFonts w:eastAsiaTheme="minorEastAsia" w:cs="Times New Roman"/>
        </w:rPr>
        <w:t>2</w:t>
      </w:r>
      <w:r w:rsidRPr="0007148F">
        <w:rPr>
          <w:rFonts w:eastAsiaTheme="minorEastAsia" w:cs="Times New Roman"/>
        </w:rPr>
        <w:t xml:space="preserve">.673; </w:t>
      </w:r>
      <w:r w:rsidR="004F319F" w:rsidRPr="00B27BCB">
        <w:rPr>
          <w:rFonts w:eastAsiaTheme="minorEastAsia" w:cs="Times New Roman"/>
        </w:rPr>
        <w:t>-1</w:t>
      </w:r>
      <w:r w:rsidRPr="0007148F">
        <w:rPr>
          <w:rFonts w:eastAsiaTheme="minorEastAsia" w:cs="Times New Roman"/>
        </w:rPr>
        <w:t>.</w:t>
      </w:r>
      <w:r w:rsidR="00B6140C">
        <w:rPr>
          <w:rFonts w:eastAsiaTheme="minorEastAsia" w:cs="Times New Roman"/>
        </w:rPr>
        <w:t>1</w:t>
      </w:r>
      <w:r w:rsidRPr="0007148F">
        <w:rPr>
          <w:rFonts w:eastAsiaTheme="minorEastAsia" w:cs="Times New Roman"/>
        </w:rPr>
        <w:t>44)</w:t>
      </w:r>
    </w:p>
    <w:p w14:paraId="3B96EEA4" w14:textId="6A39ED9D" w:rsidR="00B27BCB" w:rsidRDefault="00BE219B" w:rsidP="00790EEC">
      <w:pPr>
        <w:pStyle w:val="ac"/>
        <w:ind w:firstLine="0"/>
        <w:rPr>
          <w:rFonts w:eastAsiaTheme="minorEastAsia" w:cs="Times New Roman"/>
        </w:rPr>
      </w:pPr>
      <w:r w:rsidRPr="00BE219B">
        <w:rPr>
          <w:rFonts w:eastAsiaTheme="minorEastAsia" w:cs="Times New Roman"/>
        </w:rPr>
        <w:lastRenderedPageBreak/>
        <w:drawing>
          <wp:inline distT="0" distB="0" distL="0" distR="0" wp14:anchorId="43A4ACA3" wp14:editId="1F7FC8E7">
            <wp:extent cx="3181794" cy="40391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19B">
        <w:rPr>
          <w:rFonts w:eastAsiaTheme="minorEastAsia" w:cs="Times New Roman"/>
        </w:rPr>
        <w:drawing>
          <wp:inline distT="0" distB="0" distL="0" distR="0" wp14:anchorId="4B5D7D9F" wp14:editId="5CA91194">
            <wp:extent cx="2896004" cy="372479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6769" w14:textId="315DFAD7" w:rsidR="00B27BCB" w:rsidRDefault="00B27BCB" w:rsidP="00790EEC">
      <w:pPr>
        <w:pStyle w:val="ac"/>
        <w:ind w:firstLine="0"/>
        <w:rPr>
          <w:rFonts w:eastAsiaTheme="minorEastAsia" w:cs="Times New Roman"/>
        </w:rPr>
      </w:pPr>
    </w:p>
    <w:p w14:paraId="7D6CDFD2" w14:textId="54D373B3" w:rsidR="00B27BCB" w:rsidRDefault="00B27BCB" w:rsidP="00790EEC">
      <w:pPr>
        <w:pStyle w:val="ac"/>
        <w:ind w:firstLine="0"/>
        <w:rPr>
          <w:rFonts w:eastAsiaTheme="minorEastAsia" w:cs="Times New Roman"/>
        </w:rPr>
      </w:pPr>
    </w:p>
    <w:p w14:paraId="4F0A6FF8" w14:textId="49F171C4" w:rsidR="00B27BCB" w:rsidRPr="008F1BD8" w:rsidRDefault="00B27BCB" w:rsidP="00790EEC">
      <w:pPr>
        <w:pStyle w:val="ac"/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Таким образом, можно сделать вывод, что для каждой ситуации подходит разная </w:t>
      </w:r>
      <w:r>
        <w:rPr>
          <w:rFonts w:eastAsiaTheme="minorEastAsia" w:cs="Times New Roman"/>
          <w:lang w:val="en-US"/>
        </w:rPr>
        <w:t>alpha</w:t>
      </w:r>
      <w:r w:rsidRPr="00B27BCB">
        <w:rPr>
          <w:rFonts w:eastAsiaTheme="minorEastAsia" w:cs="Times New Roman"/>
        </w:rPr>
        <w:t>.</w:t>
      </w:r>
      <w:r w:rsidR="00821816">
        <w:rPr>
          <w:rFonts w:eastAsiaTheme="minorEastAsia" w:cs="Times New Roman"/>
        </w:rPr>
        <w:t xml:space="preserve"> Т. к. точки </w:t>
      </w:r>
      <w:r w:rsidR="00821816">
        <w:rPr>
          <w:rFonts w:eastAsiaTheme="minorEastAsia" w:cs="Times New Roman"/>
          <w:lang w:val="en-US"/>
        </w:rPr>
        <w:t>B</w:t>
      </w:r>
      <w:r w:rsidR="00821816" w:rsidRPr="00821816">
        <w:rPr>
          <w:rFonts w:eastAsiaTheme="minorEastAsia" w:cs="Times New Roman"/>
        </w:rPr>
        <w:t xml:space="preserve"> </w:t>
      </w:r>
      <w:r w:rsidR="00821816">
        <w:rPr>
          <w:rFonts w:eastAsiaTheme="minorEastAsia" w:cs="Times New Roman"/>
        </w:rPr>
        <w:t xml:space="preserve">и </w:t>
      </w:r>
      <w:r w:rsidR="00821816">
        <w:rPr>
          <w:rFonts w:eastAsiaTheme="minorEastAsia" w:cs="Times New Roman"/>
          <w:lang w:val="en-US"/>
        </w:rPr>
        <w:t>C</w:t>
      </w:r>
      <w:r w:rsidR="00821816">
        <w:rPr>
          <w:rFonts w:eastAsiaTheme="minorEastAsia" w:cs="Times New Roman"/>
        </w:rPr>
        <w:t xml:space="preserve"> с более пологим градиентом находятся дальше от центра, чем </w:t>
      </w:r>
      <w:r w:rsidR="00821816">
        <w:rPr>
          <w:rFonts w:eastAsiaTheme="minorEastAsia" w:cs="Times New Roman"/>
          <w:lang w:val="en-US"/>
        </w:rPr>
        <w:t>A</w:t>
      </w:r>
      <w:r w:rsidR="008F1BD8">
        <w:rPr>
          <w:rFonts w:eastAsiaTheme="minorEastAsia" w:cs="Times New Roman"/>
        </w:rPr>
        <w:t xml:space="preserve">, соответственно, им нужно большее значение </w:t>
      </w:r>
      <w:r w:rsidR="008F1BD8">
        <w:rPr>
          <w:rFonts w:eastAsiaTheme="minorEastAsia" w:cs="Times New Roman"/>
          <w:lang w:val="en-US"/>
        </w:rPr>
        <w:t>alpha</w:t>
      </w:r>
      <w:r w:rsidR="008F1BD8" w:rsidRPr="008F1BD8">
        <w:rPr>
          <w:rFonts w:eastAsiaTheme="minorEastAsia" w:cs="Times New Roman"/>
        </w:rPr>
        <w:t xml:space="preserve"> </w:t>
      </w:r>
      <w:r w:rsidR="008F1BD8">
        <w:rPr>
          <w:rFonts w:eastAsiaTheme="minorEastAsia" w:cs="Times New Roman"/>
        </w:rPr>
        <w:t>для оптимального схождения.</w:t>
      </w:r>
    </w:p>
    <w:p w14:paraId="07540CF3" w14:textId="77777777" w:rsidR="003B08C7" w:rsidRDefault="003B08C7" w:rsidP="003B08C7">
      <w:pPr>
        <w:pStyle w:val="1-"/>
      </w:pPr>
      <w:r>
        <w:lastRenderedPageBreak/>
        <w:t>Вывод</w:t>
      </w:r>
    </w:p>
    <w:p w14:paraId="3E817FF9" w14:textId="2B4A0049" w:rsidR="003B08C7" w:rsidRPr="003B08C7" w:rsidRDefault="00F86EAF" w:rsidP="003B08C7">
      <w:pPr>
        <w:pStyle w:val="ac"/>
      </w:pPr>
      <w:r>
        <w:t xml:space="preserve">В результате выполнения работы </w:t>
      </w:r>
      <w:r w:rsidR="008F1BD8">
        <w:t>был изучен градиентный спуск с использованием различных методов одномерной оптимизации и подбора шага. Изучен</w:t>
      </w:r>
      <w:r w:rsidR="006126E4">
        <w:t>ы</w:t>
      </w:r>
      <w:r w:rsidR="008F1BD8">
        <w:t xml:space="preserve"> зависимост</w:t>
      </w:r>
      <w:r w:rsidR="006126E4">
        <w:t>и</w:t>
      </w:r>
      <w:r w:rsidR="008F1BD8">
        <w:t xml:space="preserve"> от выбранной точки, от характера функции, от выбранного метода. Было произведено сравнение некоторых характеристик методов, например, кол-во итераций (шагов) при разных условиях.</w:t>
      </w:r>
      <w:r w:rsidR="006126E4">
        <w:t xml:space="preserve"> Был изучен метод сопряжённых градиентов, реализовав который, мы поняли, что он значительно ускорил все предыдущие известные нам методы сходимости. </w:t>
      </w:r>
      <w:r w:rsidR="00FC1396">
        <w:t>Так же мы сделали визуализацию градиентного спуска и написали код с автоматическим его исчислением. После сравнения всех составляющих, мы можем уверенно считать, что градиентный спуск изучен со всех сторон.</w:t>
      </w:r>
    </w:p>
    <w:sectPr w:rsidR="003B08C7" w:rsidRPr="003B08C7" w:rsidSect="00525BB5">
      <w:headerReference w:type="default" r:id="rId31"/>
      <w:footerReference w:type="default" r:id="rId3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4B254" w14:textId="77777777" w:rsidR="00847317" w:rsidRDefault="00847317" w:rsidP="00881020">
      <w:pPr>
        <w:spacing w:after="0" w:line="240" w:lineRule="auto"/>
      </w:pPr>
      <w:r>
        <w:separator/>
      </w:r>
    </w:p>
  </w:endnote>
  <w:endnote w:type="continuationSeparator" w:id="0">
    <w:p w14:paraId="30435177" w14:textId="77777777" w:rsidR="00847317" w:rsidRDefault="00847317" w:rsidP="00881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479280"/>
      <w:docPartObj>
        <w:docPartGallery w:val="Page Numbers (Bottom of Page)"/>
        <w:docPartUnique/>
      </w:docPartObj>
    </w:sdtPr>
    <w:sdtEndPr>
      <w:rPr>
        <w:rStyle w:val="afc"/>
        <w:b/>
        <w:i/>
      </w:rPr>
    </w:sdtEndPr>
    <w:sdtContent>
      <w:p w14:paraId="2F6D3ED3" w14:textId="77777777" w:rsidR="00DE579B" w:rsidRPr="00525BB5" w:rsidRDefault="00DE579B">
        <w:pPr>
          <w:pStyle w:val="afe"/>
          <w:jc w:val="center"/>
          <w:rPr>
            <w:rStyle w:val="afc"/>
          </w:rPr>
        </w:pPr>
        <w:r w:rsidRPr="00525BB5">
          <w:rPr>
            <w:rStyle w:val="afc"/>
          </w:rPr>
          <w:fldChar w:fldCharType="begin"/>
        </w:r>
        <w:r w:rsidRPr="00525BB5">
          <w:rPr>
            <w:rStyle w:val="afc"/>
          </w:rPr>
          <w:instrText>PAGE   \* MERGEFORMAT</w:instrText>
        </w:r>
        <w:r w:rsidRPr="00525BB5">
          <w:rPr>
            <w:rStyle w:val="afc"/>
          </w:rPr>
          <w:fldChar w:fldCharType="separate"/>
        </w:r>
        <w:r w:rsidR="0012041F">
          <w:rPr>
            <w:rStyle w:val="afc"/>
            <w:noProof/>
          </w:rPr>
          <w:t>2</w:t>
        </w:r>
        <w:r w:rsidRPr="00525BB5">
          <w:rPr>
            <w:rStyle w:val="afc"/>
          </w:rPr>
          <w:fldChar w:fldCharType="end"/>
        </w:r>
      </w:p>
    </w:sdtContent>
  </w:sdt>
  <w:p w14:paraId="0D0FFA4C" w14:textId="77777777" w:rsidR="00DE579B" w:rsidRDefault="00DE579B" w:rsidP="00525BB5">
    <w:pPr>
      <w:pStyle w:val="afe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18B1C" w14:textId="77777777" w:rsidR="00847317" w:rsidRDefault="00847317" w:rsidP="00881020">
      <w:pPr>
        <w:spacing w:after="0" w:line="240" w:lineRule="auto"/>
      </w:pPr>
      <w:r>
        <w:separator/>
      </w:r>
    </w:p>
  </w:footnote>
  <w:footnote w:type="continuationSeparator" w:id="0">
    <w:p w14:paraId="7A067C25" w14:textId="77777777" w:rsidR="00847317" w:rsidRDefault="00847317" w:rsidP="00881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5D495" w14:textId="04F7BB41" w:rsidR="00DE579B" w:rsidRPr="0007205F" w:rsidRDefault="0035290C" w:rsidP="0007205F">
    <w:pPr>
      <w:pStyle w:val="afb"/>
      <w:jc w:val="center"/>
    </w:pPr>
    <w:r>
      <w:rPr>
        <w:b/>
        <w:i/>
      </w:rPr>
      <w:t>Градиентный спуск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06C4D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651F72"/>
    <w:multiLevelType w:val="hybridMultilevel"/>
    <w:tmpl w:val="0BFE6F6C"/>
    <w:lvl w:ilvl="0" w:tplc="A84012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48F2"/>
    <w:multiLevelType w:val="hybridMultilevel"/>
    <w:tmpl w:val="65865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35A00"/>
    <w:multiLevelType w:val="hybridMultilevel"/>
    <w:tmpl w:val="1C2AF82A"/>
    <w:lvl w:ilvl="0" w:tplc="7D84B6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F4D5DEE"/>
    <w:multiLevelType w:val="hybridMultilevel"/>
    <w:tmpl w:val="6D68CE0E"/>
    <w:lvl w:ilvl="0" w:tplc="ECDA14A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E1676"/>
    <w:multiLevelType w:val="hybridMultilevel"/>
    <w:tmpl w:val="D6F4CD8C"/>
    <w:lvl w:ilvl="0" w:tplc="38A46DD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19638909">
    <w:abstractNumId w:val="0"/>
  </w:num>
  <w:num w:numId="2" w16cid:durableId="80882445">
    <w:abstractNumId w:val="1"/>
  </w:num>
  <w:num w:numId="3" w16cid:durableId="1261257076">
    <w:abstractNumId w:val="4"/>
  </w:num>
  <w:num w:numId="4" w16cid:durableId="928732975">
    <w:abstractNumId w:val="2"/>
  </w:num>
  <w:num w:numId="5" w16cid:durableId="516622630">
    <w:abstractNumId w:val="5"/>
  </w:num>
  <w:num w:numId="6" w16cid:durableId="897977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BCC"/>
    <w:rsid w:val="00025D3B"/>
    <w:rsid w:val="00035FAF"/>
    <w:rsid w:val="0007148F"/>
    <w:rsid w:val="0007205F"/>
    <w:rsid w:val="000772D1"/>
    <w:rsid w:val="000823FB"/>
    <w:rsid w:val="000842E0"/>
    <w:rsid w:val="0009174D"/>
    <w:rsid w:val="000A1E72"/>
    <w:rsid w:val="000C3812"/>
    <w:rsid w:val="000C7864"/>
    <w:rsid w:val="000D34BB"/>
    <w:rsid w:val="000F3BDD"/>
    <w:rsid w:val="00101D10"/>
    <w:rsid w:val="00117B57"/>
    <w:rsid w:val="0012041F"/>
    <w:rsid w:val="00145167"/>
    <w:rsid w:val="00146C68"/>
    <w:rsid w:val="001632A4"/>
    <w:rsid w:val="0018444A"/>
    <w:rsid w:val="00185FA0"/>
    <w:rsid w:val="001970E0"/>
    <w:rsid w:val="001D2BC0"/>
    <w:rsid w:val="001D41D4"/>
    <w:rsid w:val="00203F03"/>
    <w:rsid w:val="002055BF"/>
    <w:rsid w:val="0021036C"/>
    <w:rsid w:val="0024448B"/>
    <w:rsid w:val="00244AEB"/>
    <w:rsid w:val="00296DC5"/>
    <w:rsid w:val="002D5057"/>
    <w:rsid w:val="00325B38"/>
    <w:rsid w:val="00333952"/>
    <w:rsid w:val="0035290C"/>
    <w:rsid w:val="0037085B"/>
    <w:rsid w:val="00371D47"/>
    <w:rsid w:val="00380B83"/>
    <w:rsid w:val="003B08C7"/>
    <w:rsid w:val="003B7B24"/>
    <w:rsid w:val="004231BC"/>
    <w:rsid w:val="00443066"/>
    <w:rsid w:val="00452B8D"/>
    <w:rsid w:val="00483C7B"/>
    <w:rsid w:val="004F319F"/>
    <w:rsid w:val="00502177"/>
    <w:rsid w:val="00503DCB"/>
    <w:rsid w:val="00512267"/>
    <w:rsid w:val="005131EF"/>
    <w:rsid w:val="00525BB5"/>
    <w:rsid w:val="00557C7E"/>
    <w:rsid w:val="00562F9F"/>
    <w:rsid w:val="00572EF7"/>
    <w:rsid w:val="005A1DFF"/>
    <w:rsid w:val="005D633D"/>
    <w:rsid w:val="00605A0A"/>
    <w:rsid w:val="006126E4"/>
    <w:rsid w:val="00674DFF"/>
    <w:rsid w:val="0068333C"/>
    <w:rsid w:val="00692CBE"/>
    <w:rsid w:val="00697E7A"/>
    <w:rsid w:val="006B4EE0"/>
    <w:rsid w:val="007308DA"/>
    <w:rsid w:val="00737F2F"/>
    <w:rsid w:val="007402C6"/>
    <w:rsid w:val="00761928"/>
    <w:rsid w:val="00762BCC"/>
    <w:rsid w:val="00790EEC"/>
    <w:rsid w:val="007B16A1"/>
    <w:rsid w:val="007B40FF"/>
    <w:rsid w:val="007B5989"/>
    <w:rsid w:val="00821816"/>
    <w:rsid w:val="00837B8D"/>
    <w:rsid w:val="00847317"/>
    <w:rsid w:val="00862CEE"/>
    <w:rsid w:val="00881020"/>
    <w:rsid w:val="00881619"/>
    <w:rsid w:val="0089685C"/>
    <w:rsid w:val="008A696A"/>
    <w:rsid w:val="008C35F1"/>
    <w:rsid w:val="008F1BD8"/>
    <w:rsid w:val="00912FF2"/>
    <w:rsid w:val="00913FB5"/>
    <w:rsid w:val="00924611"/>
    <w:rsid w:val="0094089E"/>
    <w:rsid w:val="009651BC"/>
    <w:rsid w:val="00973E7F"/>
    <w:rsid w:val="00983BEF"/>
    <w:rsid w:val="00993998"/>
    <w:rsid w:val="009C75F4"/>
    <w:rsid w:val="009F5317"/>
    <w:rsid w:val="00A108F5"/>
    <w:rsid w:val="00A16EC3"/>
    <w:rsid w:val="00A27634"/>
    <w:rsid w:val="00AA0FEF"/>
    <w:rsid w:val="00AA76BD"/>
    <w:rsid w:val="00AB2594"/>
    <w:rsid w:val="00B12D96"/>
    <w:rsid w:val="00B26482"/>
    <w:rsid w:val="00B27BCB"/>
    <w:rsid w:val="00B42E1A"/>
    <w:rsid w:val="00B6140C"/>
    <w:rsid w:val="00BC0AC2"/>
    <w:rsid w:val="00BE219B"/>
    <w:rsid w:val="00C12B1E"/>
    <w:rsid w:val="00C46019"/>
    <w:rsid w:val="00CA3586"/>
    <w:rsid w:val="00CA50B7"/>
    <w:rsid w:val="00CB35FB"/>
    <w:rsid w:val="00CB613F"/>
    <w:rsid w:val="00CC2FD1"/>
    <w:rsid w:val="00CE5EBC"/>
    <w:rsid w:val="00D0103F"/>
    <w:rsid w:val="00D0293C"/>
    <w:rsid w:val="00D07183"/>
    <w:rsid w:val="00D146A5"/>
    <w:rsid w:val="00D32360"/>
    <w:rsid w:val="00D52765"/>
    <w:rsid w:val="00D54F85"/>
    <w:rsid w:val="00D625BA"/>
    <w:rsid w:val="00D63181"/>
    <w:rsid w:val="00D76A37"/>
    <w:rsid w:val="00D9254B"/>
    <w:rsid w:val="00D957BD"/>
    <w:rsid w:val="00D963F9"/>
    <w:rsid w:val="00DA57EB"/>
    <w:rsid w:val="00DA5A0B"/>
    <w:rsid w:val="00DC25D7"/>
    <w:rsid w:val="00DC5E30"/>
    <w:rsid w:val="00DD7803"/>
    <w:rsid w:val="00DE579B"/>
    <w:rsid w:val="00E27C84"/>
    <w:rsid w:val="00E50CC2"/>
    <w:rsid w:val="00E5301E"/>
    <w:rsid w:val="00E67FA5"/>
    <w:rsid w:val="00EC2BC3"/>
    <w:rsid w:val="00EE6DE1"/>
    <w:rsid w:val="00F2181D"/>
    <w:rsid w:val="00F25C8B"/>
    <w:rsid w:val="00F32489"/>
    <w:rsid w:val="00F6511E"/>
    <w:rsid w:val="00F67E46"/>
    <w:rsid w:val="00F86EAF"/>
    <w:rsid w:val="00FA64FD"/>
    <w:rsid w:val="00FC1396"/>
    <w:rsid w:val="00FC2BF2"/>
    <w:rsid w:val="00FD338A"/>
    <w:rsid w:val="00FF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C38070"/>
  <w15:chartTrackingRefBased/>
  <w15:docId w15:val="{EFB2A7FD-A6F2-4F57-AE92-686DB9D2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7B16A1"/>
  </w:style>
  <w:style w:type="paragraph" w:styleId="1">
    <w:name w:val="heading 1"/>
    <w:basedOn w:val="a0"/>
    <w:next w:val="a0"/>
    <w:link w:val="10"/>
    <w:uiPriority w:val="9"/>
    <w:semiHidden/>
    <w:rsid w:val="00D14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rsid w:val="00692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rsid w:val="00692C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rsid w:val="00692C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rsid w:val="00692C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semiHidden/>
    <w:rsid w:val="007B1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0"/>
    <w:uiPriority w:val="34"/>
    <w:semiHidden/>
    <w:rsid w:val="00D146A5"/>
    <w:pPr>
      <w:ind w:left="720"/>
      <w:contextualSpacing/>
    </w:pPr>
  </w:style>
  <w:style w:type="paragraph" w:customStyle="1" w:styleId="1-">
    <w:name w:val="Заголовок 1-ого уровня"/>
    <w:qFormat/>
    <w:rsid w:val="00D54F85"/>
    <w:pPr>
      <w:keepNext/>
      <w:pageBreakBefore/>
      <w:suppressAutoHyphens/>
      <w:spacing w:after="240" w:line="360" w:lineRule="auto"/>
      <w:jc w:val="center"/>
    </w:pPr>
    <w:rPr>
      <w:rFonts w:ascii="Times New Roman" w:hAnsi="Times New Roman"/>
      <w:b/>
      <w:caps/>
      <w:sz w:val="28"/>
    </w:rPr>
  </w:style>
  <w:style w:type="paragraph" w:customStyle="1" w:styleId="2-">
    <w:name w:val="Заголовок 2-ого уровня"/>
    <w:qFormat/>
    <w:rsid w:val="00D54F85"/>
    <w:pPr>
      <w:keepNext/>
      <w:suppressAutoHyphens/>
      <w:spacing w:after="240" w:line="360" w:lineRule="auto"/>
    </w:pPr>
    <w:rPr>
      <w:rFonts w:ascii="Times New Roman" w:hAnsi="Times New Roman"/>
      <w:b/>
      <w:sz w:val="24"/>
    </w:rPr>
  </w:style>
  <w:style w:type="paragraph" w:customStyle="1" w:styleId="3-">
    <w:name w:val="Заголовок 3-ого уровня"/>
    <w:qFormat/>
    <w:rsid w:val="00D54F85"/>
    <w:pPr>
      <w:keepNext/>
      <w:suppressAutoHyphens/>
      <w:spacing w:after="240" w:line="360" w:lineRule="auto"/>
    </w:pPr>
    <w:rPr>
      <w:rFonts w:ascii="Times New Roman" w:hAnsi="Times New Roman"/>
      <w:i/>
      <w:sz w:val="24"/>
    </w:rPr>
  </w:style>
  <w:style w:type="paragraph" w:styleId="a5">
    <w:name w:val="No Spacing"/>
    <w:uiPriority w:val="1"/>
    <w:semiHidden/>
    <w:rsid w:val="00692CBE"/>
    <w:pPr>
      <w:spacing w:after="0" w:line="240" w:lineRule="auto"/>
    </w:pPr>
  </w:style>
  <w:style w:type="character" w:customStyle="1" w:styleId="20">
    <w:name w:val="Заголовок 2 Знак"/>
    <w:basedOn w:val="a1"/>
    <w:link w:val="2"/>
    <w:uiPriority w:val="9"/>
    <w:semiHidden/>
    <w:rsid w:val="007B1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B16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7B16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Subtitle"/>
    <w:basedOn w:val="a0"/>
    <w:next w:val="a0"/>
    <w:link w:val="a7"/>
    <w:uiPriority w:val="11"/>
    <w:semiHidden/>
    <w:rsid w:val="00692C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semiHidden/>
    <w:rsid w:val="007B16A1"/>
    <w:rPr>
      <w:rFonts w:eastAsiaTheme="minorEastAsia"/>
      <w:color w:val="5A5A5A" w:themeColor="text1" w:themeTint="A5"/>
      <w:spacing w:val="15"/>
    </w:rPr>
  </w:style>
  <w:style w:type="paragraph" w:styleId="a8">
    <w:name w:val="Title"/>
    <w:basedOn w:val="a0"/>
    <w:next w:val="a0"/>
    <w:link w:val="a9"/>
    <w:uiPriority w:val="10"/>
    <w:semiHidden/>
    <w:rsid w:val="00692C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8"/>
    <w:uiPriority w:val="10"/>
    <w:semiHidden/>
    <w:rsid w:val="007B1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0">
    <w:name w:val="Заголовок 5 Знак"/>
    <w:basedOn w:val="a1"/>
    <w:link w:val="5"/>
    <w:uiPriority w:val="9"/>
    <w:semiHidden/>
    <w:rsid w:val="007B16A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a">
    <w:name w:val="Subtle Emphasis"/>
    <w:basedOn w:val="a1"/>
    <w:uiPriority w:val="19"/>
    <w:semiHidden/>
    <w:rsid w:val="00692CBE"/>
    <w:rPr>
      <w:i/>
      <w:iCs/>
      <w:color w:val="404040" w:themeColor="text1" w:themeTint="BF"/>
    </w:rPr>
  </w:style>
  <w:style w:type="character" w:styleId="ab">
    <w:name w:val="Intense Emphasis"/>
    <w:basedOn w:val="a1"/>
    <w:uiPriority w:val="21"/>
    <w:semiHidden/>
    <w:rsid w:val="00692CBE"/>
    <w:rPr>
      <w:i/>
      <w:iCs/>
      <w:color w:val="4472C4" w:themeColor="accent1"/>
    </w:rPr>
  </w:style>
  <w:style w:type="paragraph" w:customStyle="1" w:styleId="ac">
    <w:name w:val="Основной  текст"/>
    <w:link w:val="ad"/>
    <w:qFormat/>
    <w:rsid w:val="00D54F85"/>
    <w:pPr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character" w:customStyle="1" w:styleId="ad">
    <w:name w:val="Основной  текст Знак"/>
    <w:basedOn w:val="a1"/>
    <w:link w:val="ac"/>
    <w:rsid w:val="00D54F85"/>
    <w:rPr>
      <w:rFonts w:ascii="Times New Roman" w:hAnsi="Times New Roman"/>
      <w:sz w:val="24"/>
    </w:rPr>
  </w:style>
  <w:style w:type="paragraph" w:customStyle="1" w:styleId="ae">
    <w:name w:val="Определение"/>
    <w:qFormat/>
    <w:rsid w:val="00A108F5"/>
    <w:pPr>
      <w:spacing w:after="120" w:line="360" w:lineRule="auto"/>
      <w:ind w:left="851" w:hanging="851"/>
    </w:pPr>
    <w:rPr>
      <w:rFonts w:ascii="Times New Roman" w:hAnsi="Times New Roman" w:cs="Times New Roman"/>
      <w:b/>
      <w:i/>
      <w:sz w:val="24"/>
    </w:rPr>
  </w:style>
  <w:style w:type="paragraph" w:customStyle="1" w:styleId="af">
    <w:name w:val="Примечание"/>
    <w:link w:val="af0"/>
    <w:qFormat/>
    <w:rsid w:val="00D625BA"/>
    <w:pPr>
      <w:spacing w:after="0" w:line="240" w:lineRule="auto"/>
      <w:ind w:left="851" w:hanging="851"/>
    </w:pPr>
    <w:rPr>
      <w:rFonts w:ascii="Times New Roman" w:hAnsi="Times New Roman" w:cs="Times New Roman"/>
      <w:i/>
      <w:sz w:val="20"/>
    </w:rPr>
  </w:style>
  <w:style w:type="paragraph" w:customStyle="1" w:styleId="af1">
    <w:name w:val="Название таблицы"/>
    <w:qFormat/>
    <w:rsid w:val="00881619"/>
    <w:pPr>
      <w:suppressAutoHyphens/>
      <w:spacing w:after="0" w:line="240" w:lineRule="auto"/>
    </w:pPr>
    <w:rPr>
      <w:rFonts w:ascii="Times New Roman" w:hAnsi="Times New Roman" w:cs="Times New Roman"/>
      <w:b/>
      <w:i/>
      <w:sz w:val="20"/>
    </w:rPr>
  </w:style>
  <w:style w:type="character" w:customStyle="1" w:styleId="af0">
    <w:name w:val="Примечание Знак"/>
    <w:basedOn w:val="a1"/>
    <w:link w:val="af"/>
    <w:rsid w:val="00D625BA"/>
    <w:rPr>
      <w:rFonts w:ascii="Times New Roman" w:hAnsi="Times New Roman" w:cs="Times New Roman"/>
      <w:i/>
      <w:sz w:val="20"/>
    </w:rPr>
  </w:style>
  <w:style w:type="paragraph" w:customStyle="1" w:styleId="af2">
    <w:name w:val="Название рисунка (картинки)"/>
    <w:link w:val="af3"/>
    <w:qFormat/>
    <w:rsid w:val="00881619"/>
    <w:pPr>
      <w:suppressAutoHyphens/>
      <w:spacing w:after="0" w:line="240" w:lineRule="auto"/>
      <w:jc w:val="center"/>
    </w:pPr>
    <w:rPr>
      <w:rFonts w:ascii="Times New Roman" w:hAnsi="Times New Roman" w:cs="Times New Roman"/>
      <w:i/>
      <w:sz w:val="20"/>
    </w:rPr>
  </w:style>
  <w:style w:type="paragraph" w:customStyle="1" w:styleId="af4">
    <w:name w:val="Формула"/>
    <w:link w:val="af5"/>
    <w:qFormat/>
    <w:rsid w:val="00881619"/>
    <w:pPr>
      <w:suppressAutoHyphens/>
      <w:spacing w:before="120" w:after="240" w:line="240" w:lineRule="auto"/>
      <w:ind w:left="1418" w:hanging="1418"/>
    </w:pPr>
    <w:rPr>
      <w:rFonts w:ascii="Times New Roman" w:hAnsi="Times New Roman" w:cs="Times New Roman"/>
      <w:i/>
      <w:sz w:val="24"/>
    </w:rPr>
  </w:style>
  <w:style w:type="character" w:customStyle="1" w:styleId="af3">
    <w:name w:val="Название рисунка (картинки) Знак"/>
    <w:basedOn w:val="a1"/>
    <w:link w:val="af2"/>
    <w:rsid w:val="00881619"/>
    <w:rPr>
      <w:rFonts w:ascii="Times New Roman" w:hAnsi="Times New Roman" w:cs="Times New Roman"/>
      <w:i/>
      <w:sz w:val="20"/>
    </w:rPr>
  </w:style>
  <w:style w:type="paragraph" w:customStyle="1" w:styleId="af6">
    <w:name w:val="Список:"/>
    <w:basedOn w:val="af4"/>
    <w:link w:val="af7"/>
    <w:semiHidden/>
    <w:rsid w:val="00881619"/>
  </w:style>
  <w:style w:type="character" w:customStyle="1" w:styleId="af5">
    <w:name w:val="Формула Знак"/>
    <w:basedOn w:val="a1"/>
    <w:link w:val="af4"/>
    <w:rsid w:val="00881619"/>
    <w:rPr>
      <w:rFonts w:ascii="Times New Roman" w:hAnsi="Times New Roman" w:cs="Times New Roman"/>
      <w:i/>
      <w:sz w:val="24"/>
    </w:rPr>
  </w:style>
  <w:style w:type="character" w:customStyle="1" w:styleId="af7">
    <w:name w:val="Список: Знак"/>
    <w:basedOn w:val="af5"/>
    <w:link w:val="af6"/>
    <w:semiHidden/>
    <w:rsid w:val="007B16A1"/>
    <w:rPr>
      <w:rFonts w:ascii="Times New Roman" w:hAnsi="Times New Roman" w:cs="Times New Roman"/>
      <w:i/>
      <w:sz w:val="24"/>
    </w:rPr>
  </w:style>
  <w:style w:type="paragraph" w:customStyle="1" w:styleId="a">
    <w:name w:val="СПИСОК"/>
    <w:basedOn w:val="af8"/>
    <w:link w:val="af9"/>
    <w:qFormat/>
    <w:rsid w:val="00881020"/>
    <w:pPr>
      <w:numPr>
        <w:numId w:val="3"/>
      </w:numPr>
      <w:spacing w:after="120" w:line="360" w:lineRule="auto"/>
      <w:ind w:left="0" w:firstLine="0"/>
    </w:pPr>
    <w:rPr>
      <w:sz w:val="24"/>
    </w:rPr>
  </w:style>
  <w:style w:type="paragraph" w:customStyle="1" w:styleId="afa">
    <w:name w:val="Колонтитул"/>
    <w:basedOn w:val="afb"/>
    <w:link w:val="afc"/>
    <w:qFormat/>
    <w:rsid w:val="00881020"/>
    <w:pPr>
      <w:jc w:val="center"/>
    </w:pPr>
    <w:rPr>
      <w:b/>
      <w:i/>
    </w:rPr>
  </w:style>
  <w:style w:type="character" w:customStyle="1" w:styleId="afd">
    <w:name w:val="Список Знак"/>
    <w:basedOn w:val="a1"/>
    <w:link w:val="af8"/>
    <w:uiPriority w:val="99"/>
    <w:semiHidden/>
    <w:rsid w:val="007B16A1"/>
  </w:style>
  <w:style w:type="paragraph" w:styleId="af8">
    <w:name w:val="List"/>
    <w:basedOn w:val="a0"/>
    <w:link w:val="afd"/>
    <w:uiPriority w:val="99"/>
    <w:semiHidden/>
    <w:rsid w:val="00881020"/>
    <w:pPr>
      <w:ind w:left="283" w:hanging="283"/>
      <w:contextualSpacing/>
    </w:pPr>
  </w:style>
  <w:style w:type="character" w:customStyle="1" w:styleId="af9">
    <w:name w:val="СПИСОК Знак"/>
    <w:basedOn w:val="afd"/>
    <w:link w:val="a"/>
    <w:rsid w:val="00881020"/>
    <w:rPr>
      <w:sz w:val="24"/>
    </w:rPr>
  </w:style>
  <w:style w:type="paragraph" w:styleId="afe">
    <w:name w:val="footer"/>
    <w:basedOn w:val="a0"/>
    <w:link w:val="aff"/>
    <w:uiPriority w:val="99"/>
    <w:semiHidden/>
    <w:rsid w:val="00881020"/>
    <w:pPr>
      <w:tabs>
        <w:tab w:val="center" w:pos="4677"/>
        <w:tab w:val="right" w:pos="9355"/>
      </w:tabs>
      <w:spacing w:after="0" w:line="240" w:lineRule="auto"/>
    </w:pPr>
  </w:style>
  <w:style w:type="paragraph" w:styleId="afb">
    <w:name w:val="header"/>
    <w:basedOn w:val="a0"/>
    <w:link w:val="aff0"/>
    <w:uiPriority w:val="99"/>
    <w:semiHidden/>
    <w:rsid w:val="00881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Верхний колонтитул Знак"/>
    <w:basedOn w:val="a1"/>
    <w:link w:val="afb"/>
    <w:uiPriority w:val="99"/>
    <w:semiHidden/>
    <w:rsid w:val="007B16A1"/>
  </w:style>
  <w:style w:type="character" w:customStyle="1" w:styleId="afc">
    <w:name w:val="Колонтитул Знак"/>
    <w:basedOn w:val="aff0"/>
    <w:link w:val="afa"/>
    <w:rsid w:val="00881020"/>
    <w:rPr>
      <w:b/>
      <w:i/>
    </w:rPr>
  </w:style>
  <w:style w:type="character" w:customStyle="1" w:styleId="aff">
    <w:name w:val="Нижний колонтитул Знак"/>
    <w:basedOn w:val="a1"/>
    <w:link w:val="afe"/>
    <w:uiPriority w:val="99"/>
    <w:semiHidden/>
    <w:rsid w:val="007B16A1"/>
  </w:style>
  <w:style w:type="character" w:styleId="aff1">
    <w:name w:val="Placeholder Text"/>
    <w:basedOn w:val="a1"/>
    <w:uiPriority w:val="99"/>
    <w:semiHidden/>
    <w:rsid w:val="00913F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26\OneDrive\&#1044;&#1086;&#1082;&#1091;&#1084;&#1077;&#1085;&#1090;&#1099;\&#1053;&#1072;&#1089;&#1090;&#1088;&#1072;&#1080;&#1074;&#1072;&#1077;&#1084;&#1099;&#1077;%20&#1096;&#1072;&#1073;&#1083;&#1086;&#1085;&#1099;%20Office\Rabota_MelnikDenisAleksandrovich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C8A83-4E49-4CB4-BCEA-269C1ED0C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Rabota_MelnikDenisAleksandrovich.dotx</Template>
  <TotalTime>4020</TotalTime>
  <Pages>21</Pages>
  <Words>4036</Words>
  <Characters>23007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den26</dc:creator>
  <cp:keywords/>
  <dc:description/>
  <cp:lastModifiedBy>Чечулин Лев Олегович</cp:lastModifiedBy>
  <cp:revision>19</cp:revision>
  <dcterms:created xsi:type="dcterms:W3CDTF">2022-03-26T00:41:00Z</dcterms:created>
  <dcterms:modified xsi:type="dcterms:W3CDTF">2022-04-24T20:26:00Z</dcterms:modified>
</cp:coreProperties>
</file>